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30A13" w14:textId="6F12F8D7" w:rsidR="00816216" w:rsidRDefault="000A4544" w:rsidP="00141A4C">
      <w:pPr>
        <w:pStyle w:val="Title"/>
      </w:pPr>
      <w:r>
        <w:t>David Vo</w:t>
      </w:r>
    </w:p>
    <w:p w14:paraId="60564FF2" w14:textId="11451EBB" w:rsidR="00141A4C" w:rsidRDefault="000A4544" w:rsidP="00141A4C">
      <w:r>
        <w:t>2908 Devereaux Ave Philadelphia, PA 19149</w:t>
      </w:r>
      <w:r w:rsidR="00141A4C">
        <w:t> | </w:t>
      </w:r>
      <w:r>
        <w:t>2159061475</w:t>
      </w:r>
      <w:r w:rsidR="00141A4C">
        <w:t> | </w:t>
      </w:r>
      <w:r>
        <w:t>vo.david.91@gmail.com</w:t>
      </w:r>
    </w:p>
    <w:p w14:paraId="6A45D6F8" w14:textId="77777777" w:rsidR="006270A9" w:rsidRDefault="001802E1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9404257E62E3E84B899BCCFFBC0067A0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63A17CDD" w14:textId="02E1C288" w:rsidR="00236A4F" w:rsidRPr="00236A4F" w:rsidRDefault="00236A4F" w:rsidP="00236A4F">
      <w:pPr>
        <w:spacing w:after="0"/>
        <w:rPr>
          <w:color w:val="404040"/>
        </w:rPr>
      </w:pPr>
      <w:r w:rsidRPr="00236A4F">
        <w:rPr>
          <w:rFonts w:eastAsia="Times New Roman" w:cs="Times New Roman"/>
          <w:color w:val="404040"/>
          <w:szCs w:val="24"/>
          <w:shd w:val="clear" w:color="auto" w:fill="FFFFFF"/>
          <w:lang w:eastAsia="en-US"/>
        </w:rPr>
        <w:t xml:space="preserve">Recent graduate with related coursework and internship experience in HIM seeking a position that will </w:t>
      </w:r>
      <w:r w:rsidRPr="00236A4F">
        <w:rPr>
          <w:color w:val="404040"/>
        </w:rPr>
        <w:t>challenge and enhance the knowledge and skills acquired through experiences and academia as well as furthering the professional opportunities and career paths.</w:t>
      </w:r>
    </w:p>
    <w:p w14:paraId="17974656" w14:textId="53E831C9" w:rsidR="006270A9" w:rsidRDefault="00236A4F">
      <w:pPr>
        <w:pStyle w:val="Heading1"/>
      </w:pPr>
      <w:r>
        <w:t>Education</w:t>
      </w:r>
    </w:p>
    <w:p w14:paraId="21721834" w14:textId="77777777" w:rsidR="006270A9" w:rsidRDefault="004A11A5">
      <w:pPr>
        <w:pStyle w:val="Heading2"/>
      </w:pPr>
      <w:r>
        <w:t>Bachelor of science</w:t>
      </w:r>
      <w:r w:rsidR="009D5933">
        <w:t> | </w:t>
      </w:r>
      <w:r>
        <w:t>2017</w:t>
      </w:r>
      <w:r w:rsidR="009D5933">
        <w:t> | </w:t>
      </w:r>
      <w:r>
        <w:t xml:space="preserve">temple university </w:t>
      </w:r>
    </w:p>
    <w:p w14:paraId="62A1A4EA" w14:textId="7ABD36CA" w:rsidR="006270A9" w:rsidRDefault="009D5933" w:rsidP="000A4544">
      <w:pPr>
        <w:pStyle w:val="ListBullet"/>
      </w:pPr>
      <w:r>
        <w:t xml:space="preserve">Major: </w:t>
      </w:r>
      <w:r w:rsidR="004A11A5">
        <w:t>Health Information Management</w:t>
      </w:r>
    </w:p>
    <w:p w14:paraId="0A9D1BB8" w14:textId="3CC511BF" w:rsidR="006270A9" w:rsidRPr="00B50EC9" w:rsidRDefault="009D5933" w:rsidP="00B50EC9">
      <w:pPr>
        <w:pStyle w:val="ListBullet"/>
      </w:pPr>
      <w:r>
        <w:t xml:space="preserve">Related coursework: </w:t>
      </w:r>
      <w:r w:rsidR="000A4544">
        <w:t>SQL | MYSQL | CERNER | ERD | EHRS | Project Management</w:t>
      </w:r>
    </w:p>
    <w:sdt>
      <w:sdtPr>
        <w:alias w:val="Experience:"/>
        <w:tag w:val="Experience:"/>
        <w:id w:val="171684534"/>
        <w:placeholder>
          <w:docPart w:val="9B0A8A6C2C4B5B44896D61EF5820A881"/>
        </w:placeholder>
        <w:temporary/>
        <w:showingPlcHdr/>
        <w15:appearance w15:val="hidden"/>
      </w:sdtPr>
      <w:sdtEndPr/>
      <w:sdtContent>
        <w:p w14:paraId="483D117F" w14:textId="77777777" w:rsidR="006270A9" w:rsidRDefault="009D5933">
          <w:pPr>
            <w:pStyle w:val="Heading1"/>
          </w:pPr>
          <w:r>
            <w:t>Experience</w:t>
          </w:r>
        </w:p>
      </w:sdtContent>
    </w:sdt>
    <w:p w14:paraId="69D5230E" w14:textId="15D120FB" w:rsidR="006270A9" w:rsidRDefault="000A4544">
      <w:pPr>
        <w:pStyle w:val="Heading2"/>
      </w:pPr>
      <w:r>
        <w:t>release of information specialist</w:t>
      </w:r>
      <w:r w:rsidR="009D5933">
        <w:t> | </w:t>
      </w:r>
      <w:r>
        <w:t>Starmed llc</w:t>
      </w:r>
      <w:r w:rsidR="009D5933">
        <w:t> | </w:t>
      </w:r>
      <w:r>
        <w:t>2016-2017</w:t>
      </w:r>
    </w:p>
    <w:p w14:paraId="30AEBBD6" w14:textId="12CDED24" w:rsidR="006270A9" w:rsidRDefault="000A4544">
      <w:pPr>
        <w:pStyle w:val="ListBullet"/>
      </w:pPr>
      <w:r>
        <w:t>Audit-</w:t>
      </w:r>
      <w:r w:rsidRPr="00884727">
        <w:t>trail</w:t>
      </w:r>
      <w:r>
        <w:t>s</w:t>
      </w:r>
      <w:r w:rsidRPr="00884727">
        <w:t xml:space="preserve"> management | Release of Information authorization &amp; consolidation | Independent wo</w:t>
      </w:r>
      <w:r>
        <w:t>rk and travel | HIPAA compliancy | EHRS Management</w:t>
      </w:r>
    </w:p>
    <w:p w14:paraId="3A68BBDC" w14:textId="03BA3860" w:rsidR="006270A9" w:rsidRDefault="000A4544">
      <w:pPr>
        <w:pStyle w:val="Heading2"/>
      </w:pPr>
      <w:r>
        <w:t>clinical internship</w:t>
      </w:r>
      <w:r w:rsidR="00B50EC9">
        <w:t>/experience</w:t>
      </w:r>
      <w:r w:rsidR="009D5933">
        <w:t>| </w:t>
      </w:r>
      <w:r>
        <w:t>children’s hospital los angeles</w:t>
      </w:r>
      <w:r w:rsidR="009D5933">
        <w:t> | </w:t>
      </w:r>
      <w:r>
        <w:t>2017-2017</w:t>
      </w:r>
    </w:p>
    <w:p w14:paraId="5A94B6FA" w14:textId="77777777" w:rsidR="000A4544" w:rsidRDefault="000A4544" w:rsidP="000A4544">
      <w:pPr>
        <w:pStyle w:val="ListBullet"/>
      </w:pPr>
      <w:r>
        <w:t xml:space="preserve">Hands on experience with goal establishment, project scope and deliverables, components of the problem/issues alongside resolution, meetings, time studies &amp; action plan. </w:t>
      </w:r>
    </w:p>
    <w:p w14:paraId="163C6A77" w14:textId="1A117AF1" w:rsidR="000A4544" w:rsidRDefault="00936CDE" w:rsidP="000A4544">
      <w:pPr>
        <w:pStyle w:val="Heading2"/>
      </w:pPr>
      <w:r>
        <w:t>clinical internship</w:t>
      </w:r>
      <w:r w:rsidR="00B50EC9">
        <w:t>/experience</w:t>
      </w:r>
      <w:r>
        <w:t xml:space="preserve"> | Virtua | 2016-2016</w:t>
      </w:r>
    </w:p>
    <w:p w14:paraId="5EFBCCD3" w14:textId="385C37C0" w:rsidR="001B29CF" w:rsidRDefault="00936CDE" w:rsidP="000A4544">
      <w:pPr>
        <w:pStyle w:val="ListBullet"/>
      </w:pPr>
      <w:r w:rsidRPr="00884727">
        <w:t>Observation</w:t>
      </w:r>
      <w:r>
        <w:t>al experiences as well as hands-</w:t>
      </w:r>
      <w:r w:rsidRPr="00884727">
        <w:t xml:space="preserve">on experience </w:t>
      </w:r>
      <w:r>
        <w:t>with ROI, Admissions, EHR, transcription, coding, information systems, CDI, compliance/privacy, performance improvement, statistics, and risk management</w:t>
      </w:r>
    </w:p>
    <w:p w14:paraId="5FA9FCBD" w14:textId="11C34022" w:rsidR="00B50EC9" w:rsidRDefault="00B50EC9" w:rsidP="00B50EC9">
      <w:pPr>
        <w:pStyle w:val="Heading1"/>
      </w:pPr>
      <w:r>
        <w:t>Expertise and Leadership</w:t>
      </w:r>
    </w:p>
    <w:sdt>
      <w:sdtPr>
        <w:alias w:val="Management:"/>
        <w:tag w:val="Management:"/>
        <w:id w:val="598525640"/>
        <w:placeholder>
          <w:docPart w:val="EBAF7E8C65A4DE4AA0CE7D7D795C3AFA"/>
        </w:placeholder>
        <w:temporary/>
        <w:showingPlcHdr/>
        <w15:appearance w15:val="hidden"/>
      </w:sdtPr>
      <w:sdtContent>
        <w:p w14:paraId="1751B7FA" w14:textId="77777777" w:rsidR="00B50EC9" w:rsidRDefault="00B50EC9" w:rsidP="00B50EC9">
          <w:pPr>
            <w:pStyle w:val="Heading2"/>
          </w:pPr>
          <w:r>
            <w:t>Management</w:t>
          </w:r>
        </w:p>
      </w:sdtContent>
    </w:sdt>
    <w:p w14:paraId="350BB914" w14:textId="77777777" w:rsidR="00B50EC9" w:rsidRDefault="00B50EC9" w:rsidP="00B50EC9">
      <w:pPr>
        <w:pStyle w:val="ListBullet"/>
      </w:pPr>
      <w:r>
        <w:t>Project Management – Project Scope, Cost Benefit Analysis, Design, Development &amp; Evaluation</w:t>
      </w:r>
    </w:p>
    <w:sdt>
      <w:sdtPr>
        <w:alias w:val="Leadership:"/>
        <w:tag w:val="Leadership:"/>
        <w:id w:val="1837562325"/>
        <w:placeholder>
          <w:docPart w:val="2C82F155363B0540929573B0D87E0D36"/>
        </w:placeholder>
        <w:temporary/>
        <w:showingPlcHdr/>
        <w15:appearance w15:val="hidden"/>
      </w:sdtPr>
      <w:sdtContent>
        <w:p w14:paraId="1DC80424" w14:textId="77777777" w:rsidR="00B50EC9" w:rsidRDefault="00B50EC9" w:rsidP="00B50EC9">
          <w:pPr>
            <w:pStyle w:val="Heading2"/>
          </w:pPr>
          <w:r>
            <w:t>Leadership</w:t>
          </w:r>
        </w:p>
      </w:sdtContent>
    </w:sdt>
    <w:p w14:paraId="1D53A4AF" w14:textId="77777777" w:rsidR="00B50EC9" w:rsidRPr="00F4787D" w:rsidRDefault="00B50EC9" w:rsidP="00B50EC9">
      <w:pPr>
        <w:pStyle w:val="Heading2"/>
        <w:rPr>
          <w:caps w:val="0"/>
          <w:color w:val="595959" w:themeColor="text1" w:themeTint="A6"/>
        </w:rPr>
      </w:pPr>
      <w:r w:rsidRPr="00884727">
        <w:rPr>
          <w:rStyle w:val="Strong"/>
          <w:lang w:val="it-IT"/>
        </w:rPr>
        <w:t>Delta Chi Psi, Fraternity Inc.,</w:t>
      </w:r>
      <w:r w:rsidRPr="00884727">
        <w:rPr>
          <w:lang w:val="it-IT"/>
        </w:rPr>
        <w:t xml:space="preserve"> </w:t>
      </w:r>
      <w:r w:rsidRPr="00884727">
        <w:t>External</w:t>
      </w:r>
      <w:r>
        <w:rPr>
          <w:lang w:val="it-IT"/>
        </w:rPr>
        <w:t xml:space="preserve"> &amp; </w:t>
      </w:r>
      <w:r w:rsidRPr="00884727">
        <w:rPr>
          <w:noProof/>
        </w:rPr>
        <w:t>Internal</w:t>
      </w:r>
      <w:r w:rsidRPr="00884727">
        <w:rPr>
          <w:lang w:val="it-IT"/>
        </w:rPr>
        <w:t xml:space="preserve"> Vice President</w:t>
      </w:r>
    </w:p>
    <w:p w14:paraId="2CE18B9E" w14:textId="77777777" w:rsidR="00B50EC9" w:rsidRPr="00884727" w:rsidRDefault="00B50EC9" w:rsidP="00B50EC9">
      <w:pPr>
        <w:pStyle w:val="Heading3"/>
        <w:rPr>
          <w:sz w:val="20"/>
        </w:rPr>
      </w:pPr>
      <w:r w:rsidRPr="00884727">
        <w:rPr>
          <w:sz w:val="20"/>
        </w:rPr>
        <w:t>2012 - 2015</w:t>
      </w:r>
    </w:p>
    <w:p w14:paraId="63B5EF28" w14:textId="77777777" w:rsidR="00B50EC9" w:rsidRPr="00884727" w:rsidRDefault="00B50EC9" w:rsidP="00B50EC9">
      <w:pPr>
        <w:spacing w:after="0"/>
      </w:pPr>
      <w:r w:rsidRPr="00884727">
        <w:t>Elective Board External Delegations | Professional External &amp; Internal Communications | Public Relation | Innovative community service &amp; fundraising initiatives | Delta Week Committee | Emerging Leader Award – Temple University</w:t>
      </w:r>
      <w:bookmarkStart w:id="0" w:name="_GoBack"/>
      <w:bookmarkEnd w:id="0"/>
      <w:r w:rsidRPr="00884727">
        <w:t xml:space="preserve"> Greek Association</w:t>
      </w:r>
    </w:p>
    <w:p w14:paraId="55A4CBAA" w14:textId="77777777" w:rsidR="00B50EC9" w:rsidRDefault="00B50EC9" w:rsidP="00B50EC9">
      <w:pPr>
        <w:spacing w:after="0"/>
        <w:rPr>
          <w:color w:val="595959" w:themeColor="text1" w:themeTint="A6"/>
        </w:rPr>
      </w:pPr>
    </w:p>
    <w:p w14:paraId="2E261572" w14:textId="77777777" w:rsidR="00B50EC9" w:rsidRPr="00884727" w:rsidRDefault="00B50EC9" w:rsidP="00B50EC9">
      <w:pPr>
        <w:pStyle w:val="Heading2"/>
        <w:rPr>
          <w:szCs w:val="16"/>
          <w:lang w:val="it-IT"/>
        </w:rPr>
      </w:pPr>
      <w:r w:rsidRPr="00884727">
        <w:rPr>
          <w:rStyle w:val="Strong"/>
        </w:rPr>
        <w:t>Vietnamese</w:t>
      </w:r>
      <w:r w:rsidRPr="00884727">
        <w:rPr>
          <w:rStyle w:val="Strong"/>
          <w:lang w:val="it-IT"/>
        </w:rPr>
        <w:t xml:space="preserve"> </w:t>
      </w:r>
      <w:r w:rsidRPr="00884727">
        <w:rPr>
          <w:rStyle w:val="Strong"/>
        </w:rPr>
        <w:t>Student Association</w:t>
      </w:r>
      <w:r w:rsidRPr="00884727">
        <w:rPr>
          <w:rStyle w:val="Strong"/>
          <w:lang w:val="it-IT"/>
        </w:rPr>
        <w:t>,</w:t>
      </w:r>
      <w:r w:rsidRPr="00884727">
        <w:rPr>
          <w:lang w:val="it-IT"/>
        </w:rPr>
        <w:t xml:space="preserve"> </w:t>
      </w:r>
      <w:r w:rsidRPr="00884727">
        <w:t>Internal</w:t>
      </w:r>
      <w:r w:rsidRPr="00884727">
        <w:rPr>
          <w:lang w:val="it-IT"/>
        </w:rPr>
        <w:t xml:space="preserve"> Vice President</w:t>
      </w:r>
    </w:p>
    <w:p w14:paraId="06118458" w14:textId="77777777" w:rsidR="00B50EC9" w:rsidRPr="00884727" w:rsidRDefault="00B50EC9" w:rsidP="00B50EC9">
      <w:pPr>
        <w:pStyle w:val="Heading3"/>
        <w:rPr>
          <w:sz w:val="20"/>
        </w:rPr>
      </w:pPr>
      <w:r w:rsidRPr="00884727">
        <w:rPr>
          <w:sz w:val="20"/>
        </w:rPr>
        <w:t>2012 - 2013</w:t>
      </w:r>
    </w:p>
    <w:p w14:paraId="690ED3D9" w14:textId="77777777" w:rsidR="00B50EC9" w:rsidRDefault="00B50EC9" w:rsidP="00B50EC9">
      <w:pPr>
        <w:spacing w:after="0"/>
        <w:rPr>
          <w:color w:val="595959" w:themeColor="text1" w:themeTint="A6"/>
        </w:rPr>
      </w:pPr>
      <w:r w:rsidRPr="00884727">
        <w:t xml:space="preserve">Regulation and Management of Student Activities | Creative showcase events promoting Vietnamese Culture | Delegation of Elective Board </w:t>
      </w:r>
    </w:p>
    <w:p w14:paraId="75222D7F" w14:textId="77777777" w:rsidR="00B50EC9" w:rsidRPr="001B29CF" w:rsidRDefault="00B50EC9" w:rsidP="00B50EC9">
      <w:pPr>
        <w:pStyle w:val="ListBullet"/>
        <w:numPr>
          <w:ilvl w:val="0"/>
          <w:numId w:val="0"/>
        </w:numPr>
        <w:ind w:left="216" w:hanging="216"/>
      </w:pPr>
    </w:p>
    <w:sectPr w:rsidR="00B50EC9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D7B728" w14:textId="77777777" w:rsidR="001802E1" w:rsidRDefault="001802E1">
      <w:pPr>
        <w:spacing w:after="0"/>
      </w:pPr>
      <w:r>
        <w:separator/>
      </w:r>
    </w:p>
  </w:endnote>
  <w:endnote w:type="continuationSeparator" w:id="0">
    <w:p w14:paraId="3A29D8EF" w14:textId="77777777" w:rsidR="001802E1" w:rsidRDefault="001802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明朝B">
    <w:panose1 w:val="00000000000000000000"/>
    <w:charset w:val="00"/>
    <w:family w:val="roman"/>
    <w:notTrueType/>
    <w:pitch w:val="default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23B75B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50EC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B9D5C7" w14:textId="77777777" w:rsidR="001802E1" w:rsidRDefault="001802E1">
      <w:pPr>
        <w:spacing w:after="0"/>
      </w:pPr>
      <w:r>
        <w:separator/>
      </w:r>
    </w:p>
  </w:footnote>
  <w:footnote w:type="continuationSeparator" w:id="0">
    <w:p w14:paraId="76751A5B" w14:textId="77777777" w:rsidR="001802E1" w:rsidRDefault="001802E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67EDD1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1A5"/>
    <w:rsid w:val="00075831"/>
    <w:rsid w:val="000A4544"/>
    <w:rsid w:val="000A4F59"/>
    <w:rsid w:val="000D19B9"/>
    <w:rsid w:val="00141A4C"/>
    <w:rsid w:val="001802E1"/>
    <w:rsid w:val="001B29CF"/>
    <w:rsid w:val="001E5947"/>
    <w:rsid w:val="00236A4F"/>
    <w:rsid w:val="0028220F"/>
    <w:rsid w:val="00356C14"/>
    <w:rsid w:val="003A048B"/>
    <w:rsid w:val="003D77EE"/>
    <w:rsid w:val="004A11A5"/>
    <w:rsid w:val="00617B26"/>
    <w:rsid w:val="006270A9"/>
    <w:rsid w:val="006748EA"/>
    <w:rsid w:val="00675956"/>
    <w:rsid w:val="00681034"/>
    <w:rsid w:val="00816216"/>
    <w:rsid w:val="0087734B"/>
    <w:rsid w:val="00936CDE"/>
    <w:rsid w:val="009D5933"/>
    <w:rsid w:val="009E7750"/>
    <w:rsid w:val="00A5139C"/>
    <w:rsid w:val="00B50EC9"/>
    <w:rsid w:val="00BC197F"/>
    <w:rsid w:val="00BD768D"/>
    <w:rsid w:val="00C61F8E"/>
    <w:rsid w:val="00D52FC1"/>
    <w:rsid w:val="00E83E4B"/>
    <w:rsid w:val="00FE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B15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5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544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A45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0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vidvo/Library/Containers/com.microsoft.Word/Data/Library/Caches/1033/TM02918880/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04257E62E3E84B899BCCFFBC006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B2ED2-C040-C44B-B0E9-5EDCB89DCC33}"/>
      </w:docPartPr>
      <w:docPartBody>
        <w:p w:rsidR="00C368D4" w:rsidRDefault="008D3F9E">
          <w:pPr>
            <w:pStyle w:val="9404257E62E3E84B899BCCFFBC0067A0"/>
          </w:pPr>
          <w:r>
            <w:t>Objective</w:t>
          </w:r>
        </w:p>
      </w:docPartBody>
    </w:docPart>
    <w:docPart>
      <w:docPartPr>
        <w:name w:val="9B0A8A6C2C4B5B44896D61EF5820A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9000E-61A5-4647-AAD1-0F2399B50425}"/>
      </w:docPartPr>
      <w:docPartBody>
        <w:p w:rsidR="00C368D4" w:rsidRDefault="008D3F9E">
          <w:pPr>
            <w:pStyle w:val="9B0A8A6C2C4B5B44896D61EF5820A881"/>
          </w:pPr>
          <w:r>
            <w:t>Experience</w:t>
          </w:r>
        </w:p>
      </w:docPartBody>
    </w:docPart>
    <w:docPart>
      <w:docPartPr>
        <w:name w:val="EBAF7E8C65A4DE4AA0CE7D7D795C3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20E37-014C-524A-B06F-8C1A2609A655}"/>
      </w:docPartPr>
      <w:docPartBody>
        <w:p w:rsidR="00000000" w:rsidRDefault="00C368D4" w:rsidP="00C368D4">
          <w:pPr>
            <w:pStyle w:val="EBAF7E8C65A4DE4AA0CE7D7D795C3AFA"/>
          </w:pPr>
          <w:r>
            <w:t>Management</w:t>
          </w:r>
        </w:p>
      </w:docPartBody>
    </w:docPart>
    <w:docPart>
      <w:docPartPr>
        <w:name w:val="2C82F155363B0540929573B0D87E0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DC76C-EC98-1449-8CA6-DD421D0E8EAC}"/>
      </w:docPartPr>
      <w:docPartBody>
        <w:p w:rsidR="00000000" w:rsidRDefault="00C368D4" w:rsidP="00C368D4">
          <w:pPr>
            <w:pStyle w:val="2C82F155363B0540929573B0D87E0D36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明朝B">
    <w:panose1 w:val="00000000000000000000"/>
    <w:charset w:val="00"/>
    <w:family w:val="roman"/>
    <w:notTrueType/>
    <w:pitch w:val="default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F9E"/>
    <w:rsid w:val="00736CFA"/>
    <w:rsid w:val="008D3F9E"/>
    <w:rsid w:val="00C3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0AED1DDA0B7743922B71D79536CF6B">
    <w:name w:val="3B0AED1DDA0B7743922B71D79536CF6B"/>
  </w:style>
  <w:style w:type="paragraph" w:customStyle="1" w:styleId="65810A444B6E0A49B6D0037C33654CA9">
    <w:name w:val="65810A444B6E0A49B6D0037C33654CA9"/>
  </w:style>
  <w:style w:type="paragraph" w:customStyle="1" w:styleId="4332BE4D9ECA3142A99D4337E80F8114">
    <w:name w:val="4332BE4D9ECA3142A99D4337E80F8114"/>
  </w:style>
  <w:style w:type="paragraph" w:customStyle="1" w:styleId="5FB9BCF77437A6479DF16FD44C2EEBE0">
    <w:name w:val="5FB9BCF77437A6479DF16FD44C2EEBE0"/>
  </w:style>
  <w:style w:type="paragraph" w:customStyle="1" w:styleId="9404257E62E3E84B899BCCFFBC0067A0">
    <w:name w:val="9404257E62E3E84B899BCCFFBC0067A0"/>
  </w:style>
  <w:style w:type="paragraph" w:customStyle="1" w:styleId="52A0A9747CBF2C45A92C319FE863AD50">
    <w:name w:val="52A0A9747CBF2C45A92C319FE863AD50"/>
  </w:style>
  <w:style w:type="paragraph" w:customStyle="1" w:styleId="E138EE4D9B4DD646BA2AF92B6846FA61">
    <w:name w:val="E138EE4D9B4DD646BA2AF92B6846FA61"/>
  </w:style>
  <w:style w:type="paragraph" w:customStyle="1" w:styleId="5AA8D563C3E8844988C1941883CE8B24">
    <w:name w:val="5AA8D563C3E8844988C1941883CE8B24"/>
  </w:style>
  <w:style w:type="paragraph" w:customStyle="1" w:styleId="9558067A6BFCCE4CBA0CF026AC58C1FD">
    <w:name w:val="9558067A6BFCCE4CBA0CF026AC58C1FD"/>
  </w:style>
  <w:style w:type="paragraph" w:customStyle="1" w:styleId="433EA1AF128FA640B17083D0A86B7C8A">
    <w:name w:val="433EA1AF128FA640B17083D0A86B7C8A"/>
  </w:style>
  <w:style w:type="paragraph" w:customStyle="1" w:styleId="0D3F1E6042758449958A35671B2CABBC">
    <w:name w:val="0D3F1E6042758449958A35671B2CABBC"/>
  </w:style>
  <w:style w:type="paragraph" w:customStyle="1" w:styleId="AC5F377A80A390418E731ED480A8AF47">
    <w:name w:val="AC5F377A80A390418E731ED480A8AF47"/>
  </w:style>
  <w:style w:type="paragraph" w:customStyle="1" w:styleId="758D06C01DA74647939799226A8B9D56">
    <w:name w:val="758D06C01DA74647939799226A8B9D56"/>
  </w:style>
  <w:style w:type="paragraph" w:customStyle="1" w:styleId="494D1BBCBD852B47999D99934943D024">
    <w:name w:val="494D1BBCBD852B47999D99934943D024"/>
  </w:style>
  <w:style w:type="paragraph" w:customStyle="1" w:styleId="B9B9D74344AD864FB093A96FB3D5AD11">
    <w:name w:val="B9B9D74344AD864FB093A96FB3D5AD11"/>
  </w:style>
  <w:style w:type="paragraph" w:customStyle="1" w:styleId="6D1D412D9954284DA6DE490CC280947B">
    <w:name w:val="6D1D412D9954284DA6DE490CC280947B"/>
  </w:style>
  <w:style w:type="paragraph" w:customStyle="1" w:styleId="6B4AF4052CB0EB4EA8D50E384A2E7D48">
    <w:name w:val="6B4AF4052CB0EB4EA8D50E384A2E7D48"/>
  </w:style>
  <w:style w:type="paragraph" w:customStyle="1" w:styleId="E02888BC4068464F97B8FD28113B7C6E">
    <w:name w:val="E02888BC4068464F97B8FD28113B7C6E"/>
  </w:style>
  <w:style w:type="paragraph" w:customStyle="1" w:styleId="2C1CEAB018D8A84B9638EB02B9CFF915">
    <w:name w:val="2C1CEAB018D8A84B9638EB02B9CFF915"/>
  </w:style>
  <w:style w:type="paragraph" w:customStyle="1" w:styleId="A587BD215EF29747803EF22E64B81631">
    <w:name w:val="A587BD215EF29747803EF22E64B81631"/>
  </w:style>
  <w:style w:type="paragraph" w:customStyle="1" w:styleId="A10F53228F1390469E9CA4C973F57814">
    <w:name w:val="A10F53228F1390469E9CA4C973F57814"/>
  </w:style>
  <w:style w:type="paragraph" w:customStyle="1" w:styleId="6E3668652C2EEF4F8F5D873082693A01">
    <w:name w:val="6E3668652C2EEF4F8F5D873082693A01"/>
  </w:style>
  <w:style w:type="paragraph" w:customStyle="1" w:styleId="8FBE2495AE1E8D488AA7721FB75B4A78">
    <w:name w:val="8FBE2495AE1E8D488AA7721FB75B4A78"/>
  </w:style>
  <w:style w:type="paragraph" w:customStyle="1" w:styleId="73A60FE1EE54D447A8A3980484FF0909">
    <w:name w:val="73A60FE1EE54D447A8A3980484FF0909"/>
  </w:style>
  <w:style w:type="paragraph" w:customStyle="1" w:styleId="9B0A8A6C2C4B5B44896D61EF5820A881">
    <w:name w:val="9B0A8A6C2C4B5B44896D61EF5820A881"/>
  </w:style>
  <w:style w:type="paragraph" w:customStyle="1" w:styleId="36DD4C5C6E3E66489A1720E43A01E925">
    <w:name w:val="36DD4C5C6E3E66489A1720E43A01E925"/>
  </w:style>
  <w:style w:type="paragraph" w:customStyle="1" w:styleId="C616AE00B23EDF44BAC191EA2A2FA809">
    <w:name w:val="C616AE00B23EDF44BAC191EA2A2FA809"/>
  </w:style>
  <w:style w:type="paragraph" w:customStyle="1" w:styleId="C00617413E74AB4C95A93AC1C64E4F94">
    <w:name w:val="C00617413E74AB4C95A93AC1C64E4F94"/>
  </w:style>
  <w:style w:type="paragraph" w:customStyle="1" w:styleId="3F9A1F3973FB914386570FF31482239D">
    <w:name w:val="3F9A1F3973FB914386570FF31482239D"/>
  </w:style>
  <w:style w:type="paragraph" w:customStyle="1" w:styleId="3F04974D85B67C4394C115D90A25C016">
    <w:name w:val="3F04974D85B67C4394C115D90A25C016"/>
  </w:style>
  <w:style w:type="paragraph" w:customStyle="1" w:styleId="BED57DF99B542D40BC3CB63D863DAC70">
    <w:name w:val="BED57DF99B542D40BC3CB63D863DAC70"/>
  </w:style>
  <w:style w:type="paragraph" w:customStyle="1" w:styleId="875BC07566092C43A822DA10E5974F9E">
    <w:name w:val="875BC07566092C43A822DA10E5974F9E"/>
  </w:style>
  <w:style w:type="paragraph" w:customStyle="1" w:styleId="160E6546D570044FA4AA12C391783149">
    <w:name w:val="160E6546D570044FA4AA12C391783149"/>
  </w:style>
  <w:style w:type="paragraph" w:customStyle="1" w:styleId="013F883AFAA94244A8825BF60DA91662">
    <w:name w:val="013F883AFAA94244A8825BF60DA91662"/>
    <w:rsid w:val="00C368D4"/>
  </w:style>
  <w:style w:type="paragraph" w:customStyle="1" w:styleId="C132569E67035D468C18581D988D1CEC">
    <w:name w:val="C132569E67035D468C18581D988D1CEC"/>
    <w:rsid w:val="00C368D4"/>
  </w:style>
  <w:style w:type="paragraph" w:customStyle="1" w:styleId="CCA50EE8465E9C4282B92F1968286607">
    <w:name w:val="CCA50EE8465E9C4282B92F1968286607"/>
    <w:rsid w:val="00C368D4"/>
  </w:style>
  <w:style w:type="paragraph" w:customStyle="1" w:styleId="E9CB420481B97E489897D1D4F964C7A0">
    <w:name w:val="E9CB420481B97E489897D1D4F964C7A0"/>
    <w:rsid w:val="00C368D4"/>
  </w:style>
  <w:style w:type="paragraph" w:customStyle="1" w:styleId="EBAF7E8C65A4DE4AA0CE7D7D795C3AFA">
    <w:name w:val="EBAF7E8C65A4DE4AA0CE7D7D795C3AFA"/>
    <w:rsid w:val="00C368D4"/>
  </w:style>
  <w:style w:type="paragraph" w:customStyle="1" w:styleId="2C82F155363B0540929573B0D87E0D36">
    <w:name w:val="2C82F155363B0540929573B0D87E0D36"/>
    <w:rsid w:val="00C368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D5022-5E38-A44A-A992-6D6D53755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</TotalTime>
  <Pages>1</Pages>
  <Words>288</Words>
  <Characters>1646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Vo</dc:creator>
  <cp:keywords/>
  <cp:lastModifiedBy>David Vo</cp:lastModifiedBy>
  <cp:revision>5</cp:revision>
  <dcterms:created xsi:type="dcterms:W3CDTF">2017-05-17T14:13:00Z</dcterms:created>
  <dcterms:modified xsi:type="dcterms:W3CDTF">2017-05-27T00:56:00Z</dcterms:modified>
  <cp:version/>
</cp:coreProperties>
</file>