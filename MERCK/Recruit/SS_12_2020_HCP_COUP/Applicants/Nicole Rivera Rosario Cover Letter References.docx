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81FA" w14:textId="6C9961AF" w:rsidR="009D5FAC" w:rsidRDefault="009D5FAC" w:rsidP="009D5FAC">
      <w:pPr>
        <w:spacing w:after="0"/>
        <w:jc w:val="both"/>
        <w:rPr>
          <w:sz w:val="22"/>
        </w:rPr>
      </w:pPr>
      <w:bookmarkStart w:id="0" w:name="_Hlk512004400"/>
      <w:r>
        <w:rPr>
          <w:rFonts w:asciiTheme="majorHAnsi" w:hAnsiTheme="majorHAnsi"/>
          <w:b/>
          <w:color w:val="000000" w:themeColor="text1"/>
          <w:sz w:val="22"/>
        </w:rPr>
        <w:t>Dear Representative</w:t>
      </w:r>
      <w:r w:rsidRPr="009D5FAC">
        <w:rPr>
          <w:rFonts w:asciiTheme="majorHAnsi" w:hAnsiTheme="majorHAnsi"/>
          <w:b/>
          <w:color w:val="000000" w:themeColor="text1"/>
          <w:sz w:val="22"/>
        </w:rPr>
        <w:t>:</w:t>
      </w:r>
    </w:p>
    <w:p w14:paraId="1BB72BCD" w14:textId="77777777" w:rsidR="009D5FAC" w:rsidRDefault="009D5FAC" w:rsidP="009D5FAC">
      <w:pPr>
        <w:spacing w:after="0"/>
        <w:jc w:val="both"/>
        <w:rPr>
          <w:sz w:val="22"/>
        </w:rPr>
      </w:pPr>
    </w:p>
    <w:p w14:paraId="0381D9FC" w14:textId="413F0B83" w:rsidR="009D5FAC" w:rsidRDefault="009D5FAC" w:rsidP="009D5FAC">
      <w:pPr>
        <w:spacing w:after="0"/>
        <w:jc w:val="both"/>
        <w:rPr>
          <w:sz w:val="22"/>
        </w:rPr>
      </w:pPr>
      <w:r>
        <w:rPr>
          <w:sz w:val="22"/>
        </w:rPr>
        <w:t>I am in search of a</w:t>
      </w:r>
      <w:r w:rsidRPr="009D5FAC">
        <w:rPr>
          <w:sz w:val="22"/>
        </w:rPr>
        <w:t xml:space="preserve"> </w:t>
      </w:r>
      <w:r w:rsidR="004E675B">
        <w:rPr>
          <w:sz w:val="22"/>
        </w:rPr>
        <w:t xml:space="preserve">new </w:t>
      </w:r>
      <w:r>
        <w:rPr>
          <w:sz w:val="22"/>
        </w:rPr>
        <w:t xml:space="preserve">work </w:t>
      </w:r>
      <w:r w:rsidRPr="009D5FAC">
        <w:rPr>
          <w:sz w:val="22"/>
        </w:rPr>
        <w:t>opportunity</w:t>
      </w:r>
      <w:r w:rsidR="004E675B">
        <w:rPr>
          <w:sz w:val="22"/>
        </w:rPr>
        <w:t xml:space="preserve"> </w:t>
      </w:r>
      <w:r w:rsidRPr="009D5FAC">
        <w:rPr>
          <w:sz w:val="22"/>
        </w:rPr>
        <w:t xml:space="preserve">that </w:t>
      </w:r>
      <w:r w:rsidR="004E675B">
        <w:rPr>
          <w:sz w:val="22"/>
        </w:rPr>
        <w:t xml:space="preserve">is both </w:t>
      </w:r>
      <w:r w:rsidR="004E675B" w:rsidRPr="009D5FAC">
        <w:rPr>
          <w:sz w:val="22"/>
        </w:rPr>
        <w:t>challenging</w:t>
      </w:r>
      <w:r w:rsidR="004E675B">
        <w:rPr>
          <w:sz w:val="22"/>
        </w:rPr>
        <w:t xml:space="preserve"> and exciting</w:t>
      </w:r>
      <w:r>
        <w:rPr>
          <w:sz w:val="22"/>
        </w:rPr>
        <w:t xml:space="preserve">. I am applying </w:t>
      </w:r>
      <w:r w:rsidR="00BE0A81">
        <w:rPr>
          <w:sz w:val="22"/>
        </w:rPr>
        <w:t>with</w:t>
      </w:r>
      <w:r>
        <w:rPr>
          <w:sz w:val="22"/>
        </w:rPr>
        <w:t xml:space="preserve"> high hopes </w:t>
      </w:r>
      <w:r w:rsidR="00BE0A81">
        <w:rPr>
          <w:sz w:val="22"/>
        </w:rPr>
        <w:t>that I will find a team</w:t>
      </w:r>
      <w:r>
        <w:rPr>
          <w:sz w:val="22"/>
        </w:rPr>
        <w:t xml:space="preserve"> whose </w:t>
      </w:r>
      <w:r w:rsidRPr="009D5FAC">
        <w:rPr>
          <w:sz w:val="22"/>
        </w:rPr>
        <w:t>values</w:t>
      </w:r>
      <w:r w:rsidR="00BE0A81">
        <w:rPr>
          <w:sz w:val="22"/>
        </w:rPr>
        <w:t xml:space="preserve"> align closely</w:t>
      </w:r>
      <w:r w:rsidR="004E675B">
        <w:rPr>
          <w:sz w:val="22"/>
        </w:rPr>
        <w:t xml:space="preserve"> to that of the company</w:t>
      </w:r>
      <w:r w:rsidR="001D7646">
        <w:rPr>
          <w:sz w:val="22"/>
        </w:rPr>
        <w:t>,</w:t>
      </w:r>
      <w:r w:rsidR="004E675B">
        <w:rPr>
          <w:sz w:val="22"/>
        </w:rPr>
        <w:t xml:space="preserve"> and an organization</w:t>
      </w:r>
      <w:r w:rsidR="00BE0A81">
        <w:rPr>
          <w:sz w:val="22"/>
        </w:rPr>
        <w:t xml:space="preserve"> that welcomes and respects my contributions as </w:t>
      </w:r>
      <w:r w:rsidR="004E675B">
        <w:rPr>
          <w:sz w:val="22"/>
        </w:rPr>
        <w:t xml:space="preserve">a </w:t>
      </w:r>
      <w:r w:rsidR="00BE0A81">
        <w:rPr>
          <w:sz w:val="22"/>
        </w:rPr>
        <w:t xml:space="preserve">professional. </w:t>
      </w:r>
      <w:r w:rsidR="004E675B">
        <w:rPr>
          <w:sz w:val="22"/>
        </w:rPr>
        <w:t xml:space="preserve">I consider myself </w:t>
      </w:r>
      <w:r>
        <w:rPr>
          <w:sz w:val="22"/>
        </w:rPr>
        <w:t xml:space="preserve">a serious and motivated worker </w:t>
      </w:r>
      <w:r w:rsidR="004E675B">
        <w:rPr>
          <w:sz w:val="22"/>
        </w:rPr>
        <w:t xml:space="preserve">and expect the same from colleagues </w:t>
      </w:r>
      <w:r>
        <w:rPr>
          <w:sz w:val="22"/>
        </w:rPr>
        <w:t xml:space="preserve">in the industry. </w:t>
      </w:r>
      <w:r w:rsidRPr="009D5FAC">
        <w:rPr>
          <w:sz w:val="22"/>
        </w:rPr>
        <w:t xml:space="preserve">I am a graduate from the University of Florida with a Bachelor </w:t>
      </w:r>
      <w:r>
        <w:rPr>
          <w:sz w:val="22"/>
        </w:rPr>
        <w:t xml:space="preserve">of Science </w:t>
      </w:r>
      <w:r w:rsidR="004E675B">
        <w:rPr>
          <w:sz w:val="22"/>
        </w:rPr>
        <w:t>(major</w:t>
      </w:r>
      <w:r w:rsidR="001D7646">
        <w:rPr>
          <w:sz w:val="22"/>
        </w:rPr>
        <w:t>ed</w:t>
      </w:r>
      <w:r w:rsidR="004E675B">
        <w:rPr>
          <w:sz w:val="22"/>
        </w:rPr>
        <w:t xml:space="preserve"> in b</w:t>
      </w:r>
      <w:r w:rsidRPr="009D5FAC">
        <w:rPr>
          <w:sz w:val="22"/>
        </w:rPr>
        <w:t>iotechnology</w:t>
      </w:r>
      <w:r w:rsidR="004E675B">
        <w:rPr>
          <w:sz w:val="22"/>
        </w:rPr>
        <w:t>)</w:t>
      </w:r>
      <w:r w:rsidR="001D7646">
        <w:rPr>
          <w:sz w:val="22"/>
        </w:rPr>
        <w:t>. C</w:t>
      </w:r>
      <w:r w:rsidR="004E675B">
        <w:rPr>
          <w:sz w:val="22"/>
        </w:rPr>
        <w:t>urrently</w:t>
      </w:r>
      <w:r w:rsidR="001D7646">
        <w:rPr>
          <w:sz w:val="22"/>
        </w:rPr>
        <w:t>, I am</w:t>
      </w:r>
      <w:r w:rsidR="004E675B">
        <w:rPr>
          <w:sz w:val="22"/>
        </w:rPr>
        <w:t xml:space="preserve"> a student pursuing a Master of Science (in Pharmacometrics)</w:t>
      </w:r>
      <w:r w:rsidR="001D7646">
        <w:rPr>
          <w:sz w:val="22"/>
        </w:rPr>
        <w:t xml:space="preserve"> where I am learning applied statistics, computer programming languages (for modeling and simulation), and pharmacology (PKPD)</w:t>
      </w:r>
      <w:r>
        <w:rPr>
          <w:sz w:val="22"/>
        </w:rPr>
        <w:t>.</w:t>
      </w:r>
    </w:p>
    <w:p w14:paraId="01715A1F" w14:textId="77777777" w:rsidR="009D5FAC" w:rsidRDefault="009D5FAC" w:rsidP="009D5FAC">
      <w:pPr>
        <w:spacing w:after="0"/>
        <w:jc w:val="both"/>
        <w:rPr>
          <w:sz w:val="22"/>
        </w:rPr>
      </w:pPr>
    </w:p>
    <w:p w14:paraId="5EC6BE3F" w14:textId="2555E7A7" w:rsidR="0036570B" w:rsidRDefault="0036570B" w:rsidP="009D5FAC">
      <w:pPr>
        <w:spacing w:after="0"/>
        <w:jc w:val="both"/>
        <w:rPr>
          <w:sz w:val="22"/>
        </w:rPr>
      </w:pPr>
      <w:r>
        <w:rPr>
          <w:sz w:val="22"/>
        </w:rPr>
        <w:t>Thus far in</w:t>
      </w:r>
      <w:r w:rsidR="004E675B">
        <w:rPr>
          <w:sz w:val="22"/>
        </w:rPr>
        <w:t xml:space="preserve"> my career trajectory I have served in var</w:t>
      </w:r>
      <w:r>
        <w:rPr>
          <w:sz w:val="22"/>
        </w:rPr>
        <w:t>ious</w:t>
      </w:r>
      <w:r w:rsidR="004E675B">
        <w:rPr>
          <w:sz w:val="22"/>
        </w:rPr>
        <w:t xml:space="preserve"> roles</w:t>
      </w:r>
      <w:r>
        <w:rPr>
          <w:sz w:val="22"/>
        </w:rPr>
        <w:t xml:space="preserve">, found successes in each </w:t>
      </w:r>
      <w:r w:rsidR="00344E3B">
        <w:rPr>
          <w:sz w:val="22"/>
        </w:rPr>
        <w:t>one</w:t>
      </w:r>
      <w:r>
        <w:rPr>
          <w:sz w:val="22"/>
        </w:rPr>
        <w:t xml:space="preserve">, and learned important career lessons. </w:t>
      </w:r>
      <w:r w:rsidR="009D5FAC" w:rsidRPr="009D5FAC">
        <w:rPr>
          <w:sz w:val="22"/>
        </w:rPr>
        <w:t>During my</w:t>
      </w:r>
      <w:r w:rsidR="009D5FAC">
        <w:rPr>
          <w:sz w:val="22"/>
        </w:rPr>
        <w:t xml:space="preserve"> </w:t>
      </w:r>
      <w:r w:rsidR="009D5FAC" w:rsidRPr="009D5FAC">
        <w:rPr>
          <w:sz w:val="22"/>
        </w:rPr>
        <w:t xml:space="preserve">time at the university, I participated </w:t>
      </w:r>
      <w:r w:rsidR="001D7646">
        <w:rPr>
          <w:sz w:val="22"/>
        </w:rPr>
        <w:t xml:space="preserve">in </w:t>
      </w:r>
      <w:r w:rsidR="009D5FAC">
        <w:rPr>
          <w:sz w:val="22"/>
        </w:rPr>
        <w:t xml:space="preserve">organic chemistry research </w:t>
      </w:r>
      <w:r w:rsidR="009D5FAC" w:rsidRPr="009D5FAC">
        <w:rPr>
          <w:sz w:val="22"/>
        </w:rPr>
        <w:t>with</w:t>
      </w:r>
      <w:r w:rsidR="001D7646">
        <w:rPr>
          <w:sz w:val="22"/>
        </w:rPr>
        <w:t>in</w:t>
      </w:r>
      <w:r w:rsidR="009D5FAC" w:rsidRPr="009D5FAC">
        <w:rPr>
          <w:sz w:val="22"/>
        </w:rPr>
        <w:t xml:space="preserve"> a public</w:t>
      </w:r>
      <w:r w:rsidR="009D5FAC">
        <w:rPr>
          <w:sz w:val="22"/>
        </w:rPr>
        <w:t xml:space="preserve"> </w:t>
      </w:r>
      <w:r w:rsidR="009D5FAC" w:rsidRPr="009D5FAC">
        <w:rPr>
          <w:sz w:val="22"/>
        </w:rPr>
        <w:t>research institute</w:t>
      </w:r>
      <w:r w:rsidR="001D7646">
        <w:rPr>
          <w:sz w:val="22"/>
        </w:rPr>
        <w:t>.</w:t>
      </w:r>
      <w:r w:rsidR="009D5FAC" w:rsidRPr="009D5FAC">
        <w:rPr>
          <w:sz w:val="22"/>
        </w:rPr>
        <w:t xml:space="preserve"> </w:t>
      </w:r>
      <w:r w:rsidR="001D7646">
        <w:rPr>
          <w:sz w:val="22"/>
        </w:rPr>
        <w:t>Also,</w:t>
      </w:r>
      <w:r w:rsidR="009D5FAC">
        <w:rPr>
          <w:sz w:val="22"/>
        </w:rPr>
        <w:t xml:space="preserve"> I worked in the chemistry department </w:t>
      </w:r>
      <w:r w:rsidR="001D7646">
        <w:rPr>
          <w:sz w:val="22"/>
        </w:rPr>
        <w:t>of</w:t>
      </w:r>
      <w:r w:rsidR="009D5FAC" w:rsidRPr="009D5FAC">
        <w:rPr>
          <w:sz w:val="22"/>
        </w:rPr>
        <w:t xml:space="preserve"> a food and beverage testing</w:t>
      </w:r>
      <w:r>
        <w:rPr>
          <w:sz w:val="22"/>
        </w:rPr>
        <w:t xml:space="preserve"> </w:t>
      </w:r>
      <w:r w:rsidR="009D5FAC" w:rsidRPr="009D5FAC">
        <w:rPr>
          <w:sz w:val="22"/>
        </w:rPr>
        <w:t>company.</w:t>
      </w:r>
      <w:r>
        <w:rPr>
          <w:sz w:val="22"/>
        </w:rPr>
        <w:t xml:space="preserve"> </w:t>
      </w:r>
      <w:r w:rsidR="009D5FAC" w:rsidRPr="009D5FAC">
        <w:rPr>
          <w:sz w:val="22"/>
        </w:rPr>
        <w:t xml:space="preserve">After graduation, I worked as a </w:t>
      </w:r>
      <w:r w:rsidR="005A2DDF">
        <w:rPr>
          <w:sz w:val="22"/>
        </w:rPr>
        <w:t>c</w:t>
      </w:r>
      <w:r w:rsidR="009D5FAC" w:rsidRPr="009D5FAC">
        <w:rPr>
          <w:sz w:val="22"/>
        </w:rPr>
        <w:t xml:space="preserve">leaning </w:t>
      </w:r>
      <w:r w:rsidR="005A2DDF">
        <w:rPr>
          <w:sz w:val="22"/>
        </w:rPr>
        <w:t>v</w:t>
      </w:r>
      <w:r w:rsidR="009D5FAC" w:rsidRPr="009D5FAC">
        <w:rPr>
          <w:sz w:val="22"/>
        </w:rPr>
        <w:t xml:space="preserve">alidation </w:t>
      </w:r>
      <w:r w:rsidR="005A2DDF">
        <w:rPr>
          <w:sz w:val="22"/>
        </w:rPr>
        <w:t>s</w:t>
      </w:r>
      <w:r w:rsidR="009D5FAC" w:rsidRPr="009D5FAC">
        <w:rPr>
          <w:sz w:val="22"/>
        </w:rPr>
        <w:t>pecialist at a CDMO</w:t>
      </w:r>
      <w:r w:rsidR="009D5FAC">
        <w:rPr>
          <w:sz w:val="22"/>
        </w:rPr>
        <w:t>.  As such, I supported validation activities in the capacity of an analytical chemist, executing validated test methods, and protocols in laboratory and manufacturing environments</w:t>
      </w:r>
      <w:r w:rsidR="009D5FAC" w:rsidRPr="009D5FAC">
        <w:rPr>
          <w:sz w:val="22"/>
        </w:rPr>
        <w:t xml:space="preserve">. </w:t>
      </w:r>
      <w:r w:rsidR="00005922">
        <w:rPr>
          <w:sz w:val="22"/>
        </w:rPr>
        <w:t>Next,</w:t>
      </w:r>
      <w:r w:rsidR="001D7646">
        <w:rPr>
          <w:sz w:val="22"/>
        </w:rPr>
        <w:t xml:space="preserve"> </w:t>
      </w:r>
      <w:r w:rsidR="00005922">
        <w:rPr>
          <w:sz w:val="22"/>
        </w:rPr>
        <w:t>I s</w:t>
      </w:r>
      <w:r>
        <w:rPr>
          <w:sz w:val="22"/>
        </w:rPr>
        <w:t>upport</w:t>
      </w:r>
      <w:r w:rsidR="00005922">
        <w:rPr>
          <w:sz w:val="22"/>
        </w:rPr>
        <w:t>ed</w:t>
      </w:r>
      <w:r>
        <w:rPr>
          <w:sz w:val="22"/>
        </w:rPr>
        <w:t xml:space="preserve"> a biologics company as a contractor for the QA Validation department. Most recently</w:t>
      </w:r>
      <w:r w:rsidR="005A2DDF">
        <w:rPr>
          <w:sz w:val="22"/>
        </w:rPr>
        <w:t>,</w:t>
      </w:r>
      <w:r>
        <w:rPr>
          <w:sz w:val="22"/>
        </w:rPr>
        <w:t xml:space="preserve"> I </w:t>
      </w:r>
      <w:r w:rsidR="00005922">
        <w:rPr>
          <w:sz w:val="22"/>
        </w:rPr>
        <w:t xml:space="preserve">performed the role of an investigative specialist </w:t>
      </w:r>
      <w:r>
        <w:rPr>
          <w:sz w:val="22"/>
        </w:rPr>
        <w:t xml:space="preserve">at </w:t>
      </w:r>
      <w:r w:rsidR="005A2DDF">
        <w:rPr>
          <w:sz w:val="22"/>
        </w:rPr>
        <w:t>a GSK manufacturing plant of biologics</w:t>
      </w:r>
      <w:r w:rsidR="00005922">
        <w:rPr>
          <w:sz w:val="22"/>
        </w:rPr>
        <w:t xml:space="preserve"> and </w:t>
      </w:r>
      <w:r w:rsidR="005A2DDF">
        <w:rPr>
          <w:sz w:val="22"/>
        </w:rPr>
        <w:t>support</w:t>
      </w:r>
      <w:r w:rsidR="00005922">
        <w:rPr>
          <w:sz w:val="22"/>
        </w:rPr>
        <w:t>ed</w:t>
      </w:r>
      <w:r w:rsidR="005A2DDF">
        <w:rPr>
          <w:sz w:val="22"/>
        </w:rPr>
        <w:t xml:space="preserve"> the deviation management process for both upstream and downstream manufacturing areas.</w:t>
      </w:r>
    </w:p>
    <w:p w14:paraId="3930BB64" w14:textId="77777777" w:rsidR="0036570B" w:rsidRDefault="0036570B" w:rsidP="009D5FAC">
      <w:pPr>
        <w:spacing w:after="0"/>
        <w:jc w:val="both"/>
        <w:rPr>
          <w:sz w:val="22"/>
        </w:rPr>
      </w:pPr>
    </w:p>
    <w:p w14:paraId="66542C05" w14:textId="27FE4FE8" w:rsidR="009D5FAC" w:rsidRDefault="005A2DDF" w:rsidP="009D5FAC">
      <w:pPr>
        <w:spacing w:after="0"/>
        <w:jc w:val="both"/>
        <w:rPr>
          <w:sz w:val="22"/>
        </w:rPr>
      </w:pPr>
      <w:r>
        <w:rPr>
          <w:sz w:val="22"/>
        </w:rPr>
        <w:t xml:space="preserve">Along with my technical work experience I bring a quality mindset, </w:t>
      </w:r>
      <w:r w:rsidR="00307A09">
        <w:rPr>
          <w:sz w:val="22"/>
        </w:rPr>
        <w:t xml:space="preserve">energy, </w:t>
      </w:r>
      <w:r w:rsidR="001D7646">
        <w:rPr>
          <w:sz w:val="22"/>
        </w:rPr>
        <w:t xml:space="preserve">and the values of integrity and loyalty. </w:t>
      </w:r>
      <w:r w:rsidR="009D5FAC" w:rsidRPr="009D5FAC">
        <w:rPr>
          <w:sz w:val="22"/>
        </w:rPr>
        <w:t xml:space="preserve">I am confident in the services I </w:t>
      </w:r>
      <w:r w:rsidR="005F20B5">
        <w:rPr>
          <w:sz w:val="22"/>
        </w:rPr>
        <w:t>offer</w:t>
      </w:r>
      <w:r w:rsidR="009D5FAC">
        <w:rPr>
          <w:sz w:val="22"/>
        </w:rPr>
        <w:t xml:space="preserve"> 1)</w:t>
      </w:r>
      <w:r w:rsidR="009D5FAC" w:rsidRPr="009D5FAC">
        <w:rPr>
          <w:sz w:val="22"/>
        </w:rPr>
        <w:t xml:space="preserve"> </w:t>
      </w:r>
      <w:r w:rsidR="009D5FAC">
        <w:rPr>
          <w:sz w:val="22"/>
        </w:rPr>
        <w:t xml:space="preserve">to </w:t>
      </w:r>
      <w:r w:rsidR="009D5FAC" w:rsidRPr="009D5FAC">
        <w:rPr>
          <w:sz w:val="22"/>
        </w:rPr>
        <w:t>ensure quality supply</w:t>
      </w:r>
      <w:r w:rsidR="009D5FAC">
        <w:rPr>
          <w:sz w:val="22"/>
        </w:rPr>
        <w:t xml:space="preserve"> of the company’s products to the targeted markets</w:t>
      </w:r>
      <w:r w:rsidR="005F20B5">
        <w:rPr>
          <w:sz w:val="22"/>
        </w:rPr>
        <w:t>,</w:t>
      </w:r>
      <w:r w:rsidR="009D5FAC">
        <w:rPr>
          <w:sz w:val="22"/>
        </w:rPr>
        <w:t xml:space="preserve"> and 2) to contribute </w:t>
      </w:r>
      <w:r w:rsidR="00344E3B">
        <w:rPr>
          <w:sz w:val="22"/>
        </w:rPr>
        <w:t>to</w:t>
      </w:r>
      <w:r w:rsidR="009D5FAC">
        <w:rPr>
          <w:sz w:val="22"/>
        </w:rPr>
        <w:t xml:space="preserve"> the growth of the company’s pipeline</w:t>
      </w:r>
      <w:r w:rsidR="001D7646">
        <w:rPr>
          <w:sz w:val="22"/>
        </w:rPr>
        <w:t xml:space="preserve"> in the future</w:t>
      </w:r>
      <w:r w:rsidR="009D5FAC" w:rsidRPr="009D5FAC">
        <w:rPr>
          <w:sz w:val="22"/>
        </w:rPr>
        <w:t>.</w:t>
      </w:r>
    </w:p>
    <w:p w14:paraId="48ECF1EA" w14:textId="77777777" w:rsidR="009D5FAC" w:rsidRPr="009D5FAC" w:rsidRDefault="009D5FAC" w:rsidP="009D5FAC">
      <w:pPr>
        <w:spacing w:after="0"/>
        <w:jc w:val="both"/>
        <w:rPr>
          <w:sz w:val="22"/>
        </w:rPr>
      </w:pPr>
    </w:p>
    <w:p w14:paraId="46299701" w14:textId="77777777" w:rsidR="009D5FAC" w:rsidRDefault="009D5FAC" w:rsidP="009D5FAC">
      <w:pPr>
        <w:spacing w:after="0"/>
        <w:jc w:val="both"/>
        <w:rPr>
          <w:sz w:val="22"/>
        </w:rPr>
      </w:pPr>
      <w:r w:rsidRPr="009D5FAC">
        <w:rPr>
          <w:sz w:val="22"/>
        </w:rPr>
        <w:t>Sincerely,</w:t>
      </w:r>
    </w:p>
    <w:p w14:paraId="20367BCE" w14:textId="77777777" w:rsidR="009D5FAC" w:rsidRPr="009D5FAC" w:rsidRDefault="009D5FAC" w:rsidP="009D5FAC">
      <w:pPr>
        <w:spacing w:after="0"/>
        <w:jc w:val="both"/>
        <w:rPr>
          <w:sz w:val="22"/>
        </w:rPr>
      </w:pPr>
    </w:p>
    <w:p w14:paraId="4492DD60" w14:textId="77777777" w:rsidR="009D5FAC" w:rsidRPr="009D5FAC" w:rsidRDefault="009D5FAC" w:rsidP="009D5FAC">
      <w:pPr>
        <w:spacing w:after="0"/>
        <w:jc w:val="both"/>
        <w:rPr>
          <w:sz w:val="22"/>
        </w:rPr>
      </w:pPr>
    </w:p>
    <w:p w14:paraId="0BF83F9D" w14:textId="289F5AF3" w:rsidR="009D5FAC" w:rsidRDefault="009D5FAC" w:rsidP="009D5FAC">
      <w:pPr>
        <w:spacing w:after="0"/>
        <w:jc w:val="both"/>
        <w:rPr>
          <w:sz w:val="22"/>
        </w:rPr>
      </w:pPr>
      <w:r w:rsidRPr="009D5FAC">
        <w:rPr>
          <w:sz w:val="22"/>
        </w:rPr>
        <w:t>Nicole Rivera</w:t>
      </w:r>
    </w:p>
    <w:p w14:paraId="0470F705" w14:textId="7CC12D04" w:rsidR="001D7646" w:rsidRDefault="001D7646" w:rsidP="009D5FAC">
      <w:pPr>
        <w:spacing w:after="0"/>
        <w:jc w:val="both"/>
        <w:rPr>
          <w:sz w:val="22"/>
        </w:rPr>
      </w:pPr>
    </w:p>
    <w:p w14:paraId="19E8E71E" w14:textId="16F73CB2" w:rsidR="001D7646" w:rsidRDefault="001D7646" w:rsidP="009D5FAC">
      <w:pPr>
        <w:spacing w:after="0"/>
        <w:jc w:val="both"/>
        <w:rPr>
          <w:sz w:val="22"/>
        </w:rPr>
      </w:pPr>
    </w:p>
    <w:p w14:paraId="25E0477E" w14:textId="2823638C" w:rsidR="001D7646" w:rsidRDefault="001D7646" w:rsidP="009D5FAC">
      <w:pPr>
        <w:spacing w:after="0"/>
        <w:jc w:val="both"/>
        <w:rPr>
          <w:sz w:val="22"/>
        </w:rPr>
      </w:pPr>
    </w:p>
    <w:p w14:paraId="70AEC33B" w14:textId="7B84924F" w:rsidR="001D7646" w:rsidRDefault="001D7646" w:rsidP="009D5FAC">
      <w:pPr>
        <w:spacing w:after="0"/>
        <w:jc w:val="both"/>
        <w:rPr>
          <w:sz w:val="22"/>
        </w:rPr>
      </w:pPr>
    </w:p>
    <w:p w14:paraId="48923BA5" w14:textId="77777777" w:rsidR="001D7646" w:rsidRPr="009D5FAC" w:rsidRDefault="001D7646" w:rsidP="009D5FAC">
      <w:pPr>
        <w:spacing w:after="0"/>
        <w:jc w:val="both"/>
        <w:rPr>
          <w:sz w:val="22"/>
        </w:rPr>
      </w:pPr>
    </w:p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4"/>
        <w:gridCol w:w="1028"/>
      </w:tblGrid>
      <w:tr w:rsidR="009D5FAC" w14:paraId="672EA6CF" w14:textId="77777777" w:rsidTr="00BD63CC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0F6D4ACC" w14:textId="62CBB28B" w:rsidR="009D5FAC" w:rsidRDefault="0007503B" w:rsidP="00BD63CC">
            <w:pPr>
              <w:pStyle w:val="PersonalName"/>
              <w:jc w:val="center"/>
            </w:pPr>
            <w:sdt>
              <w:sdtPr>
                <w:rPr>
                  <w:b w:val="0"/>
                  <w:bCs/>
                </w:rPr>
                <w:alias w:val="Author"/>
                <w:id w:val="-747420753"/>
                <w:placeholder>
                  <w:docPart w:val="A492BB2DF61A4566A8105B14716C150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D5FAC">
                  <w:rPr>
                    <w:b w:val="0"/>
                    <w:bCs/>
                  </w:rPr>
                  <w:t>Nicole RIVERa Professional references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14:paraId="6EDB1E84" w14:textId="77777777" w:rsidR="009D5FAC" w:rsidRDefault="009D5FAC" w:rsidP="00BD63CC">
            <w:pPr>
              <w:pStyle w:val="NoSpacing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975C60" wp14:editId="10BFD753">
                      <wp:extent cx="548640" cy="640080"/>
                      <wp:effectExtent l="0" t="0" r="3810" b="762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78644F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9D5FAC" w14:paraId="682D9866" w14:textId="77777777" w:rsidTr="00BD63CC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14:paraId="03C252F5" w14:textId="77777777" w:rsidR="009D5FAC" w:rsidRDefault="0007503B" w:rsidP="00BD63CC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id w:val="-741638233"/>
                <w:placeholder>
                  <w:docPart w:val="CED47BA954714DDF8B8CDB557DB7288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9D5FAC">
                  <w:rPr>
                    <w:caps/>
                    <w:color w:val="FFFFFF" w:themeColor="background1"/>
                    <w:sz w:val="18"/>
                    <w:szCs w:val="18"/>
                  </w:rPr>
                  <w:t>Career Commitment    High Professionalism &amp; Integrity    Detail &amp; result Oriented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14:paraId="50F528DD" w14:textId="77777777" w:rsidR="009D5FAC" w:rsidRDefault="009D5FAC" w:rsidP="00BD63CC">
            <w:pPr>
              <w:pStyle w:val="NoSpacing"/>
            </w:pPr>
          </w:p>
        </w:tc>
      </w:tr>
      <w:tr w:rsidR="009D5FAC" w14:paraId="321F3DEC" w14:textId="77777777" w:rsidTr="00BD63CC">
        <w:trPr>
          <w:trHeight w:val="8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C7365" w14:textId="77777777" w:rsidR="009D5FAC" w:rsidRDefault="009D5FAC" w:rsidP="00BD63CC">
            <w:pPr>
              <w:pStyle w:val="NoSpacing"/>
              <w:jc w:val="center"/>
              <w:rPr>
                <w:caps/>
                <w:color w:val="93A299" w:themeColor="accent1"/>
                <w:sz w:val="18"/>
                <w:szCs w:val="18"/>
              </w:rPr>
            </w:pPr>
            <w:r>
              <w:rPr>
                <w:color w:val="93A299" w:themeColor="accent1"/>
                <w:sz w:val="18"/>
                <w:szCs w:val="18"/>
              </w:rPr>
              <w:t>(</w:t>
            </w:r>
            <w:sdt>
              <w:sdtPr>
                <w:rPr>
                  <w:color w:val="93A299" w:themeColor="accent1"/>
                  <w:sz w:val="18"/>
                  <w:szCs w:val="18"/>
                </w:rPr>
                <w:alias w:val="Phone"/>
                <w:id w:val="-1808010215"/>
                <w:placeholder>
                  <w:docPart w:val="C0AD15F6D63B4ECD8BE2E516F104D02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rPr>
                    <w:color w:val="93A299" w:themeColor="accent1"/>
                    <w:sz w:val="18"/>
                    <w:szCs w:val="18"/>
                  </w:rPr>
                  <w:t>407)398-2092</w:t>
                </w:r>
              </w:sdtContent>
            </w:sdt>
            <w:r>
              <w:rPr>
                <w:color w:val="93A299" w:themeColor="accent1"/>
                <w:sz w:val="18"/>
                <w:szCs w:val="18"/>
              </w:rPr>
              <w:t xml:space="preserve">  ▪  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t xml:space="preserve"> </w:t>
            </w:r>
            <w:sdt>
              <w:sdtPr>
                <w:rPr>
                  <w:color w:val="93A299" w:themeColor="accent1"/>
                  <w:sz w:val="18"/>
                  <w:szCs w:val="18"/>
                </w:rPr>
                <w:alias w:val="E-mail Address"/>
                <w:id w:val="-725216357"/>
                <w:placeholder>
                  <w:docPart w:val="1B17EA6878C045F9B3A60C5B25E63B6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rPr>
                    <w:color w:val="93A299" w:themeColor="accent1"/>
                    <w:sz w:val="18"/>
                    <w:szCs w:val="18"/>
                  </w:rPr>
                  <w:t>NICOLERIVERAPR94@GMAIL.COM</w:t>
                </w:r>
              </w:sdtContent>
            </w:sdt>
            <w:r>
              <w:rPr>
                <w:color w:val="93A299" w:themeColor="accent1"/>
                <w:sz w:val="18"/>
                <w:szCs w:val="18"/>
              </w:rPr>
              <w:t xml:space="preserve">   ▪  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t xml:space="preserve"> </w:t>
            </w:r>
            <w:sdt>
              <w:sdtPr>
                <w:rPr>
                  <w:color w:val="93A299" w:themeColor="accent1"/>
                  <w:sz w:val="18"/>
                  <w:szCs w:val="18"/>
                </w:rPr>
                <w:id w:val="1863781786"/>
                <w:placeholder>
                  <w:docPart w:val="CB5BEC7B29E440AD9A298A41B9AC332C"/>
                </w:placeholder>
                <w:text/>
              </w:sdtPr>
              <w:sdtEndPr/>
              <w:sdtContent>
                <w:r w:rsidRPr="00412EA3">
                  <w:rPr>
                    <w:color w:val="93A299" w:themeColor="accent1"/>
                    <w:sz w:val="18"/>
                    <w:szCs w:val="18"/>
                  </w:rPr>
                  <w:t>https://www.linkedin.com/in/nicole-rivera</w:t>
                </w:r>
              </w:sdtContent>
            </w:sdt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3CA94" w14:textId="77777777" w:rsidR="009D5FAC" w:rsidRDefault="009D5FAC" w:rsidP="00BD63CC">
            <w:pPr>
              <w:pStyle w:val="NoSpacing"/>
            </w:pPr>
          </w:p>
        </w:tc>
      </w:tr>
    </w:tbl>
    <w:p w14:paraId="5E4B7250" w14:textId="77777777" w:rsidR="009D5FAC" w:rsidRDefault="009D5FAC" w:rsidP="009D5FAC">
      <w:pPr>
        <w:pStyle w:val="ListParagraph"/>
        <w:spacing w:after="0"/>
        <w:ind w:firstLine="0"/>
        <w:jc w:val="both"/>
        <w:rPr>
          <w:sz w:val="22"/>
        </w:rPr>
      </w:pPr>
    </w:p>
    <w:p w14:paraId="3B8D5C62" w14:textId="77777777" w:rsidR="009D5FAC" w:rsidRDefault="009D5FAC" w:rsidP="009D5FAC">
      <w:pPr>
        <w:pStyle w:val="ListParagraph"/>
        <w:spacing w:after="0"/>
        <w:ind w:firstLine="0"/>
        <w:jc w:val="both"/>
        <w:rPr>
          <w:sz w:val="22"/>
        </w:rPr>
      </w:pPr>
    </w:p>
    <w:p w14:paraId="2FFB8A4A" w14:textId="368D390C" w:rsidR="00E02DDA" w:rsidRPr="009D5FAC" w:rsidRDefault="00E02DDA" w:rsidP="009D5FAC">
      <w:pPr>
        <w:pStyle w:val="ListParagraph"/>
        <w:numPr>
          <w:ilvl w:val="0"/>
          <w:numId w:val="9"/>
        </w:numPr>
        <w:spacing w:after="0"/>
        <w:jc w:val="both"/>
        <w:rPr>
          <w:sz w:val="22"/>
        </w:rPr>
      </w:pPr>
      <w:r w:rsidRPr="009D5FAC">
        <w:rPr>
          <w:sz w:val="22"/>
        </w:rPr>
        <w:t>Wayne Reilly</w:t>
      </w:r>
    </w:p>
    <w:p w14:paraId="7529DD32" w14:textId="72526800" w:rsidR="00E02DDA" w:rsidRDefault="00E02DDA" w:rsidP="00FB3615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Senior Cleaning Validation Specialist</w:t>
      </w:r>
    </w:p>
    <w:p w14:paraId="1D038642" w14:textId="65DC779E" w:rsidR="00E02DDA" w:rsidRDefault="00E02DDA" w:rsidP="00FB3615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St. Petersburg, Florida</w:t>
      </w:r>
    </w:p>
    <w:p w14:paraId="3642FFA9" w14:textId="36339C81" w:rsidR="00E02DDA" w:rsidRDefault="00FB3615" w:rsidP="00FB3615">
      <w:pPr>
        <w:pStyle w:val="ListParagraph"/>
        <w:spacing w:after="0"/>
        <w:ind w:firstLine="0"/>
        <w:jc w:val="both"/>
        <w:rPr>
          <w:sz w:val="22"/>
        </w:rPr>
      </w:pPr>
      <w:r w:rsidRPr="00FB3615">
        <w:rPr>
          <w:sz w:val="22"/>
        </w:rPr>
        <w:t>Wayne.reilly@catalent.com</w:t>
      </w:r>
    </w:p>
    <w:p w14:paraId="5E6CC355" w14:textId="1F4C8FB6" w:rsidR="00E02DDA" w:rsidRDefault="00FB3615" w:rsidP="00FB3615">
      <w:pPr>
        <w:pStyle w:val="ListParagraph"/>
        <w:spacing w:after="0"/>
        <w:ind w:firstLine="0"/>
        <w:jc w:val="both"/>
        <w:rPr>
          <w:sz w:val="22"/>
        </w:rPr>
      </w:pPr>
      <w:r w:rsidRPr="00FB3615">
        <w:rPr>
          <w:sz w:val="22"/>
        </w:rPr>
        <w:t>Wcrccr69@verizon.net</w:t>
      </w:r>
    </w:p>
    <w:p w14:paraId="1F6104BE" w14:textId="55E5CFF3" w:rsidR="00E02DDA" w:rsidRDefault="00E02DDA" w:rsidP="00FB3615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(727) 692-8768</w:t>
      </w:r>
    </w:p>
    <w:p w14:paraId="6C67782A" w14:textId="658EBBCF" w:rsidR="00E02DDA" w:rsidRDefault="00E02DDA" w:rsidP="00634EA1">
      <w:pPr>
        <w:pStyle w:val="ListParagraph"/>
        <w:numPr>
          <w:ilvl w:val="0"/>
          <w:numId w:val="9"/>
        </w:numPr>
        <w:spacing w:after="0"/>
        <w:jc w:val="both"/>
        <w:rPr>
          <w:sz w:val="22"/>
        </w:rPr>
      </w:pPr>
      <w:r>
        <w:rPr>
          <w:sz w:val="22"/>
        </w:rPr>
        <w:t>I work</w:t>
      </w:r>
      <w:r w:rsidR="006268F8">
        <w:rPr>
          <w:sz w:val="22"/>
        </w:rPr>
        <w:t>ed</w:t>
      </w:r>
      <w:r>
        <w:rPr>
          <w:sz w:val="22"/>
        </w:rPr>
        <w:t xml:space="preserve"> with Wayne Reilly </w:t>
      </w:r>
      <w:r w:rsidR="00FB3615">
        <w:rPr>
          <w:sz w:val="22"/>
        </w:rPr>
        <w:t>in</w:t>
      </w:r>
      <w:r>
        <w:rPr>
          <w:sz w:val="22"/>
        </w:rPr>
        <w:t xml:space="preserve"> </w:t>
      </w:r>
      <w:r w:rsidR="00FB3615">
        <w:rPr>
          <w:sz w:val="22"/>
        </w:rPr>
        <w:t xml:space="preserve">the </w:t>
      </w:r>
      <w:r>
        <w:rPr>
          <w:sz w:val="22"/>
        </w:rPr>
        <w:t>coordinati</w:t>
      </w:r>
      <w:r w:rsidR="00FB3615">
        <w:rPr>
          <w:sz w:val="22"/>
        </w:rPr>
        <w:t>on and execution of</w:t>
      </w:r>
      <w:r>
        <w:rPr>
          <w:sz w:val="22"/>
        </w:rPr>
        <w:t xml:space="preserve"> cleaning validation/verification </w:t>
      </w:r>
      <w:r w:rsidR="00FB3615">
        <w:rPr>
          <w:sz w:val="22"/>
        </w:rPr>
        <w:t>protocols and documentation/analysis of laboratory data per equipment/product.</w:t>
      </w:r>
    </w:p>
    <w:bookmarkEnd w:id="0"/>
    <w:p w14:paraId="7C7A419C" w14:textId="77777777" w:rsidR="00B21EF3" w:rsidRDefault="00B21EF3" w:rsidP="00B21EF3">
      <w:pPr>
        <w:pStyle w:val="ListParagraph"/>
        <w:spacing w:after="0"/>
        <w:ind w:firstLine="0"/>
        <w:jc w:val="both"/>
        <w:rPr>
          <w:sz w:val="22"/>
        </w:rPr>
      </w:pPr>
    </w:p>
    <w:p w14:paraId="05232C3C" w14:textId="4B32F1FD" w:rsidR="00FB3615" w:rsidRDefault="00FB3615" w:rsidP="00FB3615">
      <w:pPr>
        <w:pStyle w:val="ListParagraph"/>
        <w:numPr>
          <w:ilvl w:val="0"/>
          <w:numId w:val="9"/>
        </w:numPr>
        <w:spacing w:after="0"/>
        <w:jc w:val="both"/>
        <w:rPr>
          <w:sz w:val="22"/>
        </w:rPr>
      </w:pPr>
      <w:proofErr w:type="spellStart"/>
      <w:r>
        <w:rPr>
          <w:sz w:val="22"/>
        </w:rPr>
        <w:t>Tramel</w:t>
      </w:r>
      <w:proofErr w:type="spellEnd"/>
      <w:r>
        <w:rPr>
          <w:sz w:val="22"/>
        </w:rPr>
        <w:t xml:space="preserve"> Willis</w:t>
      </w:r>
    </w:p>
    <w:p w14:paraId="31649C57" w14:textId="23F85C36" w:rsidR="00FB3615" w:rsidRDefault="00FB3615" w:rsidP="00FB3615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Validation Scientist</w:t>
      </w:r>
    </w:p>
    <w:p w14:paraId="7BCE8553" w14:textId="77777777" w:rsidR="00FB3615" w:rsidRDefault="00FB3615" w:rsidP="00FB3615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St. Petersburg, Florida</w:t>
      </w:r>
    </w:p>
    <w:p w14:paraId="3CDDCB8C" w14:textId="79CDC4AE" w:rsidR="00FB3615" w:rsidRDefault="00FB3615" w:rsidP="00FB3615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Tramel.Willis@catalent.com</w:t>
      </w:r>
    </w:p>
    <w:p w14:paraId="16631FD9" w14:textId="606C980C" w:rsidR="00FB3615" w:rsidRDefault="00FB3615" w:rsidP="00FB3615">
      <w:pPr>
        <w:pStyle w:val="ListParagraph"/>
        <w:numPr>
          <w:ilvl w:val="0"/>
          <w:numId w:val="9"/>
        </w:numPr>
        <w:spacing w:after="0"/>
        <w:jc w:val="both"/>
        <w:rPr>
          <w:sz w:val="22"/>
        </w:rPr>
      </w:pPr>
      <w:r>
        <w:rPr>
          <w:sz w:val="22"/>
        </w:rPr>
        <w:t>I work</w:t>
      </w:r>
      <w:r w:rsidR="006268F8">
        <w:rPr>
          <w:sz w:val="22"/>
        </w:rPr>
        <w:t>ed</w:t>
      </w:r>
      <w:r>
        <w:rPr>
          <w:sz w:val="22"/>
        </w:rPr>
        <w:t xml:space="preserve"> with </w:t>
      </w:r>
      <w:proofErr w:type="spellStart"/>
      <w:r w:rsidR="00B21EF3">
        <w:rPr>
          <w:sz w:val="22"/>
        </w:rPr>
        <w:t>Tramel</w:t>
      </w:r>
      <w:proofErr w:type="spellEnd"/>
      <w:r w:rsidR="00B21EF3">
        <w:rPr>
          <w:sz w:val="22"/>
        </w:rPr>
        <w:t xml:space="preserve"> Willis in the </w:t>
      </w:r>
      <w:r>
        <w:rPr>
          <w:sz w:val="22"/>
        </w:rPr>
        <w:t>execution</w:t>
      </w:r>
      <w:r w:rsidR="00B21EF3">
        <w:rPr>
          <w:sz w:val="22"/>
        </w:rPr>
        <w:t>, documentation and analysis</w:t>
      </w:r>
      <w:r>
        <w:rPr>
          <w:sz w:val="22"/>
        </w:rPr>
        <w:t xml:space="preserve"> of cleaning validation/verification</w:t>
      </w:r>
      <w:r w:rsidR="00B21EF3">
        <w:rPr>
          <w:sz w:val="22"/>
        </w:rPr>
        <w:t xml:space="preserve"> studies</w:t>
      </w:r>
      <w:r>
        <w:rPr>
          <w:sz w:val="22"/>
        </w:rPr>
        <w:t xml:space="preserve"> </w:t>
      </w:r>
      <w:r w:rsidR="00B21EF3">
        <w:rPr>
          <w:sz w:val="22"/>
        </w:rPr>
        <w:t>including periodic reviews for API and residual solvents</w:t>
      </w:r>
      <w:r>
        <w:rPr>
          <w:sz w:val="22"/>
        </w:rPr>
        <w:t>.</w:t>
      </w:r>
    </w:p>
    <w:p w14:paraId="3B26720F" w14:textId="2EA1A177" w:rsidR="00B21EF3" w:rsidRDefault="00B21EF3" w:rsidP="00B21EF3">
      <w:pPr>
        <w:spacing w:after="0"/>
        <w:jc w:val="both"/>
        <w:rPr>
          <w:sz w:val="22"/>
        </w:rPr>
      </w:pPr>
    </w:p>
    <w:p w14:paraId="1F936AFC" w14:textId="2D2AEED5" w:rsidR="00B21EF3" w:rsidRDefault="00B21EF3" w:rsidP="00B21EF3">
      <w:pPr>
        <w:pStyle w:val="ListParagraph"/>
        <w:numPr>
          <w:ilvl w:val="0"/>
          <w:numId w:val="9"/>
        </w:numPr>
        <w:spacing w:after="0"/>
        <w:jc w:val="both"/>
        <w:rPr>
          <w:sz w:val="22"/>
        </w:rPr>
      </w:pPr>
      <w:proofErr w:type="spellStart"/>
      <w:r>
        <w:rPr>
          <w:sz w:val="22"/>
        </w:rPr>
        <w:t>Nilanjan</w:t>
      </w:r>
      <w:proofErr w:type="spellEnd"/>
      <w:r>
        <w:rPr>
          <w:sz w:val="22"/>
        </w:rPr>
        <w:t xml:space="preserve"> Lala</w:t>
      </w:r>
    </w:p>
    <w:p w14:paraId="757C0A07" w14:textId="4AF24696" w:rsidR="00B21EF3" w:rsidRDefault="00B21EF3" w:rsidP="00B21EF3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Senior Project Manager</w:t>
      </w:r>
    </w:p>
    <w:p w14:paraId="3299AF7F" w14:textId="77777777" w:rsidR="00B21EF3" w:rsidRDefault="00B21EF3" w:rsidP="00B21EF3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St. Petersburg, Florida</w:t>
      </w:r>
    </w:p>
    <w:p w14:paraId="70C5C69D" w14:textId="33EC95C3" w:rsidR="00B21EF3" w:rsidRDefault="006268F8" w:rsidP="00B21EF3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Nilanjan.lala@gmail.com</w:t>
      </w:r>
    </w:p>
    <w:p w14:paraId="6E61693F" w14:textId="02F1DCAA" w:rsidR="00B21EF3" w:rsidRDefault="00B21EF3" w:rsidP="00B21EF3">
      <w:pPr>
        <w:pStyle w:val="ListParagraph"/>
        <w:spacing w:after="0"/>
        <w:ind w:firstLine="0"/>
        <w:jc w:val="both"/>
        <w:rPr>
          <w:sz w:val="22"/>
        </w:rPr>
      </w:pPr>
      <w:r>
        <w:rPr>
          <w:sz w:val="22"/>
        </w:rPr>
        <w:t>(404) 916-6532</w:t>
      </w:r>
    </w:p>
    <w:p w14:paraId="2A0F8B9A" w14:textId="736C1DFF" w:rsidR="00B21EF3" w:rsidRDefault="006268F8" w:rsidP="00B21EF3">
      <w:pPr>
        <w:pStyle w:val="ListParagraph"/>
        <w:numPr>
          <w:ilvl w:val="0"/>
          <w:numId w:val="9"/>
        </w:numPr>
        <w:spacing w:after="0"/>
        <w:jc w:val="both"/>
        <w:rPr>
          <w:sz w:val="22"/>
        </w:rPr>
      </w:pPr>
      <w:r>
        <w:rPr>
          <w:sz w:val="22"/>
        </w:rPr>
        <w:t xml:space="preserve">Nilan has provided professional guidance as I prepare to </w:t>
      </w:r>
      <w:proofErr w:type="gramStart"/>
      <w:r w:rsidR="0007503B">
        <w:rPr>
          <w:sz w:val="22"/>
        </w:rPr>
        <w:t>broadened</w:t>
      </w:r>
      <w:proofErr w:type="gramEnd"/>
      <w:r>
        <w:rPr>
          <w:sz w:val="22"/>
        </w:rPr>
        <w:t xml:space="preserve"> my </w:t>
      </w:r>
      <w:r w:rsidR="0007503B">
        <w:rPr>
          <w:sz w:val="22"/>
        </w:rPr>
        <w:t>knowledge</w:t>
      </w:r>
      <w:r>
        <w:rPr>
          <w:sz w:val="22"/>
        </w:rPr>
        <w:t xml:space="preserve"> in project management</w:t>
      </w:r>
      <w:r w:rsidR="00B21EF3">
        <w:rPr>
          <w:sz w:val="22"/>
        </w:rPr>
        <w:t>.</w:t>
      </w:r>
    </w:p>
    <w:p w14:paraId="348C0E5C" w14:textId="77777777" w:rsidR="00E02DDA" w:rsidRPr="00E02DDA" w:rsidRDefault="00E02DDA" w:rsidP="006268F8">
      <w:pPr>
        <w:pStyle w:val="ListParagraph"/>
        <w:spacing w:after="0"/>
        <w:ind w:firstLine="0"/>
        <w:jc w:val="both"/>
        <w:rPr>
          <w:sz w:val="22"/>
        </w:rPr>
      </w:pPr>
    </w:p>
    <w:sectPr w:rsidR="00E02DDA" w:rsidRPr="00E02DDA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8A64" w14:textId="77777777" w:rsidR="004A3FC8" w:rsidRDefault="004A3FC8">
      <w:pPr>
        <w:spacing w:after="0" w:line="240" w:lineRule="auto"/>
      </w:pPr>
      <w:r>
        <w:separator/>
      </w:r>
    </w:p>
  </w:endnote>
  <w:endnote w:type="continuationSeparator" w:id="0">
    <w:p w14:paraId="46530CA0" w14:textId="77777777" w:rsidR="004A3FC8" w:rsidRDefault="004A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DDCC" w14:textId="77777777" w:rsidR="004A3FC8" w:rsidRDefault="004A3FC8">
      <w:pPr>
        <w:spacing w:after="0" w:line="240" w:lineRule="auto"/>
      </w:pPr>
      <w:r>
        <w:separator/>
      </w:r>
    </w:p>
  </w:footnote>
  <w:footnote w:type="continuationSeparator" w:id="0">
    <w:p w14:paraId="69FD28A1" w14:textId="77777777" w:rsidR="004A3FC8" w:rsidRDefault="004A3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3015D"/>
    <w:multiLevelType w:val="hybridMultilevel"/>
    <w:tmpl w:val="2734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7A37"/>
    <w:multiLevelType w:val="hybridMultilevel"/>
    <w:tmpl w:val="D2164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7369C"/>
    <w:multiLevelType w:val="hybridMultilevel"/>
    <w:tmpl w:val="5DB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00167C"/>
    <w:multiLevelType w:val="hybridMultilevel"/>
    <w:tmpl w:val="5542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3"/>
    <w:rsid w:val="00005922"/>
    <w:rsid w:val="000103BC"/>
    <w:rsid w:val="000278DC"/>
    <w:rsid w:val="0003172F"/>
    <w:rsid w:val="0007503B"/>
    <w:rsid w:val="001728B4"/>
    <w:rsid w:val="001D7646"/>
    <w:rsid w:val="002105F5"/>
    <w:rsid w:val="002422B0"/>
    <w:rsid w:val="00307A09"/>
    <w:rsid w:val="00344E3B"/>
    <w:rsid w:val="0036570B"/>
    <w:rsid w:val="00412EA3"/>
    <w:rsid w:val="0044617A"/>
    <w:rsid w:val="004A3FC8"/>
    <w:rsid w:val="004E675B"/>
    <w:rsid w:val="005A2DDF"/>
    <w:rsid w:val="005F20B5"/>
    <w:rsid w:val="006268F8"/>
    <w:rsid w:val="00634EA1"/>
    <w:rsid w:val="0067106A"/>
    <w:rsid w:val="006B12B6"/>
    <w:rsid w:val="00711C30"/>
    <w:rsid w:val="00721FFE"/>
    <w:rsid w:val="00804929"/>
    <w:rsid w:val="00864C53"/>
    <w:rsid w:val="008D38EB"/>
    <w:rsid w:val="00904FDB"/>
    <w:rsid w:val="00955B26"/>
    <w:rsid w:val="009B0219"/>
    <w:rsid w:val="009C19BA"/>
    <w:rsid w:val="009D5FAC"/>
    <w:rsid w:val="00A66C8A"/>
    <w:rsid w:val="00AC3AB8"/>
    <w:rsid w:val="00AE0F62"/>
    <w:rsid w:val="00B008C5"/>
    <w:rsid w:val="00B21EF3"/>
    <w:rsid w:val="00B95727"/>
    <w:rsid w:val="00B96BC3"/>
    <w:rsid w:val="00BE0A81"/>
    <w:rsid w:val="00C6CE9C"/>
    <w:rsid w:val="00D8295A"/>
    <w:rsid w:val="00E02DDA"/>
    <w:rsid w:val="00E0699B"/>
    <w:rsid w:val="00FB3615"/>
    <w:rsid w:val="00FE6230"/>
    <w:rsid w:val="0A9CA79D"/>
    <w:rsid w:val="140431EE"/>
    <w:rsid w:val="1B653D2C"/>
    <w:rsid w:val="206BE45E"/>
    <w:rsid w:val="2C0E21AF"/>
    <w:rsid w:val="347F723C"/>
    <w:rsid w:val="3A638583"/>
    <w:rsid w:val="4700EC49"/>
    <w:rsid w:val="691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9323B3"/>
  <w15:docId w15:val="{3E491714-79B7-4142-9F05-7E4AB978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NormalWeb">
    <w:name w:val="Normal (Web)"/>
    <w:basedOn w:val="Normal"/>
    <w:uiPriority w:val="99"/>
    <w:semiHidden/>
    <w:unhideWhenUsed/>
    <w:rsid w:val="00E0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D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D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92BB2DF61A4566A8105B14716C1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A728D-336C-487E-9392-BDDD0FAAA1E4}"/>
      </w:docPartPr>
      <w:docPartBody>
        <w:p w:rsidR="00FE2257" w:rsidRDefault="008840F0" w:rsidP="008840F0">
          <w:pPr>
            <w:pStyle w:val="A492BB2DF61A4566A8105B14716C1504"/>
          </w:pPr>
          <w:r>
            <w:t>[Type Your Name]</w:t>
          </w:r>
        </w:p>
      </w:docPartBody>
    </w:docPart>
    <w:docPart>
      <w:docPartPr>
        <w:name w:val="CED47BA954714DDF8B8CDB557DB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3D10-B393-43F4-8DE1-26C87F059DC8}"/>
      </w:docPartPr>
      <w:docPartBody>
        <w:p w:rsidR="00FE2257" w:rsidRDefault="008840F0" w:rsidP="008840F0">
          <w:pPr>
            <w:pStyle w:val="CED47BA954714DDF8B8CDB557DB72889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C0AD15F6D63B4ECD8BE2E516F104D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FE5D-5D16-4E0A-B1B4-DE89498D8242}"/>
      </w:docPartPr>
      <w:docPartBody>
        <w:p w:rsidR="00FE2257" w:rsidRDefault="008840F0" w:rsidP="008840F0">
          <w:pPr>
            <w:pStyle w:val="C0AD15F6D63B4ECD8BE2E516F104D02F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1B17EA6878C045F9B3A60C5B25E63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3880-8424-41B6-82D1-310DAB61CF22}"/>
      </w:docPartPr>
      <w:docPartBody>
        <w:p w:rsidR="00FE2257" w:rsidRDefault="008840F0" w:rsidP="008840F0">
          <w:pPr>
            <w:pStyle w:val="1B17EA6878C045F9B3A60C5B25E63B6A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CB5BEC7B29E440AD9A298A41B9AC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2A48C-C8EA-444D-AFDA-716E87C179EB}"/>
      </w:docPartPr>
      <w:docPartBody>
        <w:p w:rsidR="00FE2257" w:rsidRDefault="008840F0" w:rsidP="008840F0">
          <w:pPr>
            <w:pStyle w:val="CB5BEC7B29E440AD9A298A41B9AC332C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213"/>
    <w:rsid w:val="00176986"/>
    <w:rsid w:val="005D523E"/>
    <w:rsid w:val="008840F0"/>
    <w:rsid w:val="00A045D7"/>
    <w:rsid w:val="00AC1BF5"/>
    <w:rsid w:val="00B07213"/>
    <w:rsid w:val="00BF6851"/>
    <w:rsid w:val="00F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2BB2DF61A4566A8105B14716C1504">
    <w:name w:val="A492BB2DF61A4566A8105B14716C1504"/>
    <w:rsid w:val="008840F0"/>
  </w:style>
  <w:style w:type="paragraph" w:customStyle="1" w:styleId="CED47BA954714DDF8B8CDB557DB72889">
    <w:name w:val="CED47BA954714DDF8B8CDB557DB72889"/>
    <w:rsid w:val="008840F0"/>
  </w:style>
  <w:style w:type="paragraph" w:customStyle="1" w:styleId="C0AD15F6D63B4ECD8BE2E516F104D02F">
    <w:name w:val="C0AD15F6D63B4ECD8BE2E516F104D02F"/>
    <w:rsid w:val="008840F0"/>
  </w:style>
  <w:style w:type="paragraph" w:customStyle="1" w:styleId="1B17EA6878C045F9B3A60C5B25E63B6A">
    <w:name w:val="1B17EA6878C045F9B3A60C5B25E63B6A"/>
    <w:rsid w:val="008840F0"/>
  </w:style>
  <w:style w:type="paragraph" w:customStyle="1" w:styleId="CB5BEC7B29E440AD9A298A41B9AC332C">
    <w:name w:val="CB5BEC7B29E440AD9A298A41B9AC332C"/>
    <w:rsid w:val="00884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Career Commitment    High Professionalism &amp; Integrity    Detail &amp; result Oriented</CompanyAddress>
  <CompanyPhone>407)398-2092</CompanyPhone>
  <CompanyFax/>
  <CompanyEmail>NICOLERIVERAPR94@GMAIL.COM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4D006-E7EB-4CC4-A88C-B3AFEAA7A9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RIVERa Professional references</dc:creator>
  <cp:lastModifiedBy>Nicole</cp:lastModifiedBy>
  <cp:revision>4</cp:revision>
  <dcterms:created xsi:type="dcterms:W3CDTF">2020-12-27T02:36:00Z</dcterms:created>
  <dcterms:modified xsi:type="dcterms:W3CDTF">2020-12-27T04:45:00Z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