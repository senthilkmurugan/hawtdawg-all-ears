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839593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CDCD12A" w14:textId="77777777" w:rsidR="00692703" w:rsidRPr="00CF1A49" w:rsidRDefault="00D102C1" w:rsidP="00913946">
            <w:pPr>
              <w:pStyle w:val="Title"/>
            </w:pPr>
            <w:r>
              <w:t>Hopiy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Kim</w:t>
            </w:r>
          </w:p>
          <w:p w14:paraId="1E511505" w14:textId="77777777" w:rsidR="00692703" w:rsidRPr="00CF1A49" w:rsidRDefault="00D102C1" w:rsidP="00913946">
            <w:pPr>
              <w:pStyle w:val="ContactInfo"/>
              <w:contextualSpacing w:val="0"/>
            </w:pPr>
            <w:r>
              <w:t>512 Deborah Ct. Warrington PA, 18976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9E40CFFF94643AB806BF4813E443CD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(610) 202-2208</w:t>
            </w:r>
          </w:p>
          <w:p w14:paraId="27A035B6" w14:textId="77777777" w:rsidR="00692703" w:rsidRPr="00CF1A49" w:rsidRDefault="00D102C1" w:rsidP="00D102C1">
            <w:pPr>
              <w:pStyle w:val="ContactInfoEmphasis"/>
              <w:contextualSpacing w:val="0"/>
            </w:pPr>
            <w:r w:rsidRPr="009A0B47">
              <w:rPr>
                <w:color w:val="0070C0"/>
              </w:rPr>
              <w:t>hopiy.kim@gmail.com</w:t>
            </w:r>
            <w:r w:rsidR="00692703" w:rsidRPr="009A0B47">
              <w:rPr>
                <w:color w:val="0070C0"/>
              </w:rPr>
              <w:t xml:space="preserve"> </w:t>
            </w:r>
            <w:sdt>
              <w:sdtPr>
                <w:rPr>
                  <w:color w:val="0070C0"/>
                </w:rPr>
                <w:alias w:val="Divider dot:"/>
                <w:tag w:val="Divider dot:"/>
                <w:id w:val="2000459528"/>
                <w:placeholder>
                  <w:docPart w:val="C2D725070F5849209C1CE6A8EE28911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A0B47">
                  <w:rPr>
                    <w:color w:val="0070C0"/>
                  </w:rPr>
                  <w:t>·</w:t>
                </w:r>
              </w:sdtContent>
            </w:sdt>
            <w:r w:rsidRPr="009A0B47">
              <w:rPr>
                <w:color w:val="0070C0"/>
              </w:rPr>
              <w:t xml:space="preserve"> www.linkedin.com/in/hopiy-kim-8858156</w:t>
            </w:r>
          </w:p>
        </w:tc>
      </w:tr>
      <w:tr w:rsidR="009571D8" w:rsidRPr="00CF1A49" w14:paraId="139862B7" w14:textId="77777777" w:rsidTr="00692703">
        <w:tc>
          <w:tcPr>
            <w:tcW w:w="9360" w:type="dxa"/>
            <w:tcMar>
              <w:top w:w="432" w:type="dxa"/>
            </w:tcMar>
          </w:tcPr>
          <w:p w14:paraId="1B0635DF" w14:textId="77777777" w:rsidR="00D021BC" w:rsidRDefault="00D021BC" w:rsidP="00D021BC">
            <w:pPr>
              <w:autoSpaceDE w:val="0"/>
              <w:autoSpaceDN w:val="0"/>
              <w:adjustRightInd w:val="0"/>
              <w:rPr>
                <w:rFonts w:ascii="Carlito" w:hAnsi="Carlito" w:cs="Carlito"/>
                <w:color w:val="595959"/>
              </w:rPr>
            </w:pPr>
            <w:r>
              <w:rPr>
                <w:rFonts w:ascii="Carlito" w:hAnsi="Carlito" w:cs="Carlito"/>
                <w:color w:val="595959"/>
              </w:rPr>
              <w:t>To obtain a challenging and rewarding opportunity to use knowledge attained through prior work</w:t>
            </w:r>
          </w:p>
          <w:p w14:paraId="584D6ED9" w14:textId="1347FBA2" w:rsidR="00D021BC" w:rsidRDefault="00D021BC" w:rsidP="00D021BC">
            <w:pPr>
              <w:autoSpaceDE w:val="0"/>
              <w:autoSpaceDN w:val="0"/>
              <w:adjustRightInd w:val="0"/>
              <w:rPr>
                <w:rFonts w:ascii="Carlito" w:hAnsi="Carlito" w:cs="Carlito"/>
                <w:color w:val="595959"/>
              </w:rPr>
            </w:pPr>
            <w:r>
              <w:rPr>
                <w:rFonts w:ascii="Carlito" w:hAnsi="Carlito" w:cs="Carlito"/>
                <w:color w:val="595959"/>
              </w:rPr>
              <w:t>experience and institutional learnings to help promote analytics</w:t>
            </w:r>
            <w:r>
              <w:rPr>
                <w:rFonts w:ascii="Carlito" w:hAnsi="Carlito" w:cs="Carlito"/>
                <w:color w:val="595959"/>
              </w:rPr>
              <w:t xml:space="preserve"> and patient </w:t>
            </w:r>
            <w:proofErr w:type="spellStart"/>
            <w:r>
              <w:rPr>
                <w:rFonts w:ascii="Carlito" w:hAnsi="Carlito" w:cs="Carlito"/>
                <w:color w:val="595959"/>
              </w:rPr>
              <w:t>well being</w:t>
            </w:r>
            <w:proofErr w:type="spellEnd"/>
            <w:r>
              <w:rPr>
                <w:rFonts w:ascii="Carlito" w:hAnsi="Carlito" w:cs="Carlito"/>
                <w:color w:val="595959"/>
              </w:rPr>
              <w:t>.</w:t>
            </w:r>
          </w:p>
          <w:p w14:paraId="00BCCA0C" w14:textId="77777777" w:rsidR="00D021BC" w:rsidRDefault="00D021BC" w:rsidP="00D021BC">
            <w:pPr>
              <w:autoSpaceDE w:val="0"/>
              <w:autoSpaceDN w:val="0"/>
              <w:adjustRightInd w:val="0"/>
              <w:rPr>
                <w:rFonts w:ascii="Carlito" w:hAnsi="Carlito" w:cs="Carlito"/>
                <w:color w:val="595959"/>
              </w:rPr>
            </w:pPr>
          </w:p>
          <w:p w14:paraId="2DA25592" w14:textId="77777777" w:rsidR="00D021BC" w:rsidRDefault="00D021BC" w:rsidP="00D021BC">
            <w:pPr>
              <w:autoSpaceDE w:val="0"/>
              <w:autoSpaceDN w:val="0"/>
              <w:adjustRightInd w:val="0"/>
              <w:rPr>
                <w:rFonts w:ascii="Carlito" w:hAnsi="Carlito" w:cs="Carlito"/>
                <w:color w:val="595959"/>
              </w:rPr>
            </w:pPr>
            <w:r>
              <w:rPr>
                <w:rFonts w:ascii="Carlito" w:hAnsi="Carlito" w:cs="Carlito"/>
                <w:color w:val="595959"/>
              </w:rPr>
              <w:t>With experience in supporting business development teams; I am highly versed in delivering analytic</w:t>
            </w:r>
          </w:p>
          <w:p w14:paraId="25464381" w14:textId="57CE0EE5" w:rsidR="005E0CFA" w:rsidRPr="00D021BC" w:rsidRDefault="00D021BC" w:rsidP="00D021BC">
            <w:pPr>
              <w:autoSpaceDE w:val="0"/>
              <w:autoSpaceDN w:val="0"/>
              <w:adjustRightInd w:val="0"/>
              <w:rPr>
                <w:rFonts w:ascii="Carlito" w:hAnsi="Carlito" w:cs="Carlito"/>
                <w:color w:val="595959"/>
              </w:rPr>
            </w:pPr>
            <w:r>
              <w:rPr>
                <w:rFonts w:ascii="Carlito" w:hAnsi="Carlito" w:cs="Carlito"/>
                <w:color w:val="595959"/>
              </w:rPr>
              <w:t>reports and advise business development team to enhance targeting and improve program impact</w:t>
            </w:r>
            <w:r>
              <w:rPr>
                <w:rFonts w:ascii="Carlito" w:hAnsi="Carlito" w:cs="Carlito"/>
                <w:color w:val="595959"/>
              </w:rPr>
              <w:t>.</w:t>
            </w:r>
          </w:p>
        </w:tc>
      </w:tr>
    </w:tbl>
    <w:p w14:paraId="580FB875" w14:textId="77777777" w:rsidR="004E01EB" w:rsidRPr="00CF1A49" w:rsidRDefault="004C303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38A1481F18A43C8AD2BA1E814E919B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565CB35" w14:textId="77777777" w:rsidTr="00D66A52">
        <w:tc>
          <w:tcPr>
            <w:tcW w:w="9355" w:type="dxa"/>
          </w:tcPr>
          <w:p w14:paraId="6E244043" w14:textId="77777777" w:rsidR="001D0BF1" w:rsidRPr="00CF1A49" w:rsidRDefault="00D102C1" w:rsidP="001D0BF1">
            <w:pPr>
              <w:pStyle w:val="Heading3"/>
              <w:contextualSpacing w:val="0"/>
              <w:outlineLvl w:val="2"/>
            </w:pPr>
            <w:r>
              <w:t>sEPTEMBER 2012</w:t>
            </w:r>
            <w:r w:rsidR="001D0BF1" w:rsidRPr="00CF1A49">
              <w:t xml:space="preserve"> – </w:t>
            </w:r>
            <w:r>
              <w:t>cURRENT</w:t>
            </w:r>
          </w:p>
          <w:p w14:paraId="0B61C381" w14:textId="7B7E5E89" w:rsidR="005B443D" w:rsidRPr="005B443D" w:rsidRDefault="00D102C1" w:rsidP="005B443D">
            <w:pPr>
              <w:pStyle w:val="Heading2"/>
              <w:contextualSpacing w:val="0"/>
            </w:pPr>
            <w:r w:rsidRPr="009A0B47">
              <w:rPr>
                <w:color w:val="0070C0"/>
              </w:rPr>
              <w:t>mANAGER, pROGRAM pERFORMANCE (aNALYTICS)</w:t>
            </w:r>
            <w:r w:rsidR="001D0BF1" w:rsidRPr="009A0B47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cONNECTIVE rX</w:t>
            </w:r>
          </w:p>
          <w:p w14:paraId="53C02CBF" w14:textId="2045B7A7" w:rsidR="005B443D" w:rsidRPr="005B443D" w:rsidRDefault="005B443D" w:rsidP="005B443D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Carlito" w:hAnsi="Carlito" w:cs="Carlito"/>
                <w:color w:val="595959"/>
              </w:rPr>
              <w:t xml:space="preserve">Lead analytics contact to GlaxoSmithKline, </w:t>
            </w:r>
            <w:r w:rsidR="005C6F67">
              <w:rPr>
                <w:rFonts w:ascii="Carlito" w:hAnsi="Carlito" w:cs="Carlito"/>
                <w:color w:val="595959"/>
              </w:rPr>
              <w:t>Pfizer</w:t>
            </w:r>
            <w:r w:rsidR="005C6F67">
              <w:rPr>
                <w:rFonts w:ascii="Carlito" w:hAnsi="Carlito" w:cs="Carlito"/>
                <w:color w:val="595959"/>
              </w:rPr>
              <w:t xml:space="preserve">, </w:t>
            </w:r>
            <w:r>
              <w:rPr>
                <w:rFonts w:ascii="Carlito" w:hAnsi="Carlito" w:cs="Carlito"/>
                <w:color w:val="595959"/>
              </w:rPr>
              <w:t xml:space="preserve">Takeda, </w:t>
            </w:r>
            <w:r w:rsidR="005C6F67">
              <w:rPr>
                <w:rFonts w:ascii="Carlito" w:hAnsi="Carlito" w:cs="Carlito"/>
                <w:color w:val="595959"/>
              </w:rPr>
              <w:t xml:space="preserve">and </w:t>
            </w:r>
            <w:r>
              <w:rPr>
                <w:rFonts w:ascii="Carlito" w:hAnsi="Carlito" w:cs="Carlito"/>
                <w:color w:val="595959"/>
              </w:rPr>
              <w:t>Sanofi</w:t>
            </w:r>
            <w:bookmarkStart w:id="0" w:name="_GoBack"/>
            <w:bookmarkEnd w:id="0"/>
            <w:r>
              <w:rPr>
                <w:rFonts w:ascii="Carlito" w:hAnsi="Carlito" w:cs="Carlito"/>
                <w:color w:val="595959"/>
              </w:rPr>
              <w:t>.</w:t>
            </w:r>
          </w:p>
          <w:p w14:paraId="5DFFB980" w14:textId="39FDAC1A" w:rsidR="00D021BC" w:rsidRPr="00D021BC" w:rsidRDefault="00D021BC" w:rsidP="005B443D">
            <w:pPr>
              <w:pStyle w:val="ListParagraph"/>
              <w:numPr>
                <w:ilvl w:val="0"/>
                <w:numId w:val="15"/>
              </w:numPr>
            </w:pPr>
            <w:r w:rsidRPr="00D021BC">
              <w:t>Provided ROI analysis for promotional messaging programs.</w:t>
            </w:r>
          </w:p>
          <w:p w14:paraId="574164AA" w14:textId="2CAD64A8" w:rsidR="00D021BC" w:rsidRPr="00D021BC" w:rsidRDefault="00D021BC" w:rsidP="00D021BC">
            <w:pPr>
              <w:pStyle w:val="ListParagraph"/>
              <w:numPr>
                <w:ilvl w:val="0"/>
                <w:numId w:val="15"/>
              </w:numPr>
            </w:pPr>
            <w:r w:rsidRPr="00D021BC">
              <w:t>Delivered insights to drive business and prepare for new launch strategy through</w:t>
            </w:r>
            <w:r>
              <w:t xml:space="preserve"> </w:t>
            </w:r>
            <w:r w:rsidRPr="00D021BC">
              <w:t>secondary analysis and high-level targeting.</w:t>
            </w:r>
          </w:p>
          <w:p w14:paraId="0F5675B2" w14:textId="6DB5D76F" w:rsidR="00D021BC" w:rsidRPr="00D021BC" w:rsidRDefault="00D021BC" w:rsidP="00D021BC">
            <w:pPr>
              <w:pStyle w:val="ListParagraph"/>
              <w:numPr>
                <w:ilvl w:val="0"/>
                <w:numId w:val="15"/>
              </w:numPr>
            </w:pPr>
            <w:r w:rsidRPr="00D021BC">
              <w:t>Developed and performed various innovative methodologies to analyze impact of</w:t>
            </w:r>
            <w:r>
              <w:t xml:space="preserve"> </w:t>
            </w:r>
            <w:r w:rsidRPr="00D021BC">
              <w:t>program performance.</w:t>
            </w:r>
          </w:p>
          <w:p w14:paraId="3432ED94" w14:textId="73A0ADE8" w:rsidR="00D021BC" w:rsidRPr="00D021BC" w:rsidRDefault="00D021BC" w:rsidP="005B443D">
            <w:pPr>
              <w:pStyle w:val="ListParagraph"/>
              <w:numPr>
                <w:ilvl w:val="0"/>
                <w:numId w:val="15"/>
              </w:numPr>
            </w:pPr>
            <w:r w:rsidRPr="00D021BC">
              <w:t>Provided pre-market analytics (Patient brand genesis/exodus, Patient persistency,</w:t>
            </w:r>
            <w:r w:rsidR="005B443D">
              <w:t xml:space="preserve"> </w:t>
            </w:r>
            <w:r w:rsidRPr="00D021BC">
              <w:t>Market share) to aid clients and business development team</w:t>
            </w:r>
            <w:r w:rsidR="005B443D">
              <w:t>s</w:t>
            </w:r>
            <w:r w:rsidRPr="00D021BC">
              <w:t xml:space="preserve"> to better understand</w:t>
            </w:r>
            <w:r w:rsidR="005B443D">
              <w:t xml:space="preserve"> </w:t>
            </w:r>
            <w:r w:rsidRPr="00D021BC">
              <w:t>patient adherence or HCP Rx prescribing behavior.</w:t>
            </w:r>
          </w:p>
          <w:p w14:paraId="20D11B36" w14:textId="1E20A4A4" w:rsidR="00D021BC" w:rsidRPr="00D021BC" w:rsidRDefault="00D021BC" w:rsidP="00D021BC">
            <w:pPr>
              <w:pStyle w:val="ListParagraph"/>
              <w:numPr>
                <w:ilvl w:val="0"/>
                <w:numId w:val="15"/>
              </w:numPr>
            </w:pPr>
            <w:r w:rsidRPr="00D021BC">
              <w:t>QC/QA and manage EMR and claims data to use for analysis.</w:t>
            </w:r>
          </w:p>
          <w:p w14:paraId="110DB54C" w14:textId="33900A9C" w:rsidR="00D021BC" w:rsidRPr="00D021BC" w:rsidRDefault="00D021BC" w:rsidP="00D021BC">
            <w:pPr>
              <w:pStyle w:val="ListParagraph"/>
              <w:numPr>
                <w:ilvl w:val="0"/>
                <w:numId w:val="15"/>
              </w:numPr>
            </w:pPr>
            <w:r w:rsidRPr="00D021BC">
              <w:t>Lead/train team members in new and current analytic methodologies.</w:t>
            </w:r>
          </w:p>
          <w:p w14:paraId="2B339848" w14:textId="3511EA99" w:rsidR="00D021BC" w:rsidRPr="00D021BC" w:rsidRDefault="00D021BC" w:rsidP="005B443D">
            <w:pPr>
              <w:pStyle w:val="ListParagraph"/>
              <w:numPr>
                <w:ilvl w:val="0"/>
                <w:numId w:val="15"/>
              </w:numPr>
              <w:rPr>
                <w:rFonts w:ascii="Carlito" w:hAnsi="Carlito" w:cs="Carlito"/>
                <w:color w:val="595959"/>
              </w:rPr>
            </w:pPr>
            <w:r w:rsidRPr="00D021BC">
              <w:t>Created and analyzed cohorts for test and control study for pilot programs.</w:t>
            </w:r>
          </w:p>
        </w:tc>
      </w:tr>
      <w:tr w:rsidR="00F61DF9" w:rsidRPr="00CF1A49" w14:paraId="4E8F9E84" w14:textId="77777777" w:rsidTr="00F61DF9">
        <w:tc>
          <w:tcPr>
            <w:tcW w:w="9355" w:type="dxa"/>
            <w:tcMar>
              <w:top w:w="216" w:type="dxa"/>
            </w:tcMar>
          </w:tcPr>
          <w:p w14:paraId="5D31B447" w14:textId="77777777" w:rsidR="00D102C1" w:rsidRPr="00CF1A49" w:rsidRDefault="00D102C1" w:rsidP="00D102C1">
            <w:pPr>
              <w:pStyle w:val="Heading3"/>
              <w:contextualSpacing w:val="0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sEPTEMBER 2012</w:t>
            </w:r>
          </w:p>
          <w:p w14:paraId="56DDE3BB" w14:textId="77777777" w:rsidR="00D102C1" w:rsidRPr="00CF1A49" w:rsidRDefault="00D102C1" w:rsidP="00D102C1">
            <w:pPr>
              <w:pStyle w:val="Heading2"/>
              <w:contextualSpacing w:val="0"/>
              <w:outlineLvl w:val="1"/>
            </w:pPr>
            <w:r w:rsidRPr="009A0B47">
              <w:rPr>
                <w:color w:val="0070C0"/>
              </w:rPr>
              <w:t xml:space="preserve">pROGRAMMER aNALYST iii, </w:t>
            </w:r>
            <w:r>
              <w:rPr>
                <w:rStyle w:val="SubtleReference"/>
              </w:rPr>
              <w:t>mERCK</w:t>
            </w:r>
          </w:p>
          <w:p w14:paraId="10B63CB0" w14:textId="28F9A49C" w:rsidR="00D021BC" w:rsidRPr="00D021BC" w:rsidRDefault="00D021BC" w:rsidP="00D021BC">
            <w:pPr>
              <w:pStyle w:val="ListParagraph"/>
              <w:numPr>
                <w:ilvl w:val="0"/>
                <w:numId w:val="16"/>
              </w:numPr>
            </w:pPr>
            <w:r w:rsidRPr="00D021BC">
              <w:t>Supported epidemiology team with SAS programming and ad-hoc reports.</w:t>
            </w:r>
          </w:p>
          <w:p w14:paraId="3A42E34F" w14:textId="04C8E060" w:rsidR="00D021BC" w:rsidRPr="00D021BC" w:rsidRDefault="00D021BC" w:rsidP="00D021BC">
            <w:pPr>
              <w:pStyle w:val="ListParagraph"/>
              <w:numPr>
                <w:ilvl w:val="0"/>
                <w:numId w:val="16"/>
              </w:numPr>
            </w:pPr>
            <w:r w:rsidRPr="00D021BC">
              <w:t>Performed various exploratory data analysis on claims data for various studies.</w:t>
            </w:r>
          </w:p>
          <w:p w14:paraId="1BAABB6B" w14:textId="4E13E9F0" w:rsidR="00D021BC" w:rsidRPr="00D021BC" w:rsidRDefault="00D021BC" w:rsidP="00D021BC">
            <w:pPr>
              <w:pStyle w:val="ListParagraph"/>
              <w:numPr>
                <w:ilvl w:val="0"/>
                <w:numId w:val="16"/>
              </w:numPr>
            </w:pPr>
            <w:r w:rsidRPr="00D021BC">
              <w:t>Used various algorithms to identify patient disease diagnosis and therapy for cohort</w:t>
            </w:r>
            <w:r>
              <w:t xml:space="preserve"> </w:t>
            </w:r>
            <w:r w:rsidRPr="00D021BC">
              <w:t>development.</w:t>
            </w:r>
          </w:p>
          <w:p w14:paraId="7FE4B336" w14:textId="67E6E29D" w:rsidR="00D021BC" w:rsidRPr="00D021BC" w:rsidRDefault="00D021BC" w:rsidP="00D021BC">
            <w:pPr>
              <w:pStyle w:val="ListParagraph"/>
              <w:numPr>
                <w:ilvl w:val="0"/>
                <w:numId w:val="16"/>
              </w:numPr>
            </w:pPr>
            <w:r w:rsidRPr="00D021BC">
              <w:t>Supported clinical team in phase I and phase II studies.</w:t>
            </w:r>
          </w:p>
          <w:p w14:paraId="03BC196E" w14:textId="769FB3C6" w:rsidR="00D021BC" w:rsidRPr="00D021BC" w:rsidRDefault="00D021BC" w:rsidP="00D021BC">
            <w:pPr>
              <w:pStyle w:val="ListParagraph"/>
              <w:numPr>
                <w:ilvl w:val="0"/>
                <w:numId w:val="16"/>
              </w:numPr>
            </w:pPr>
            <w:r w:rsidRPr="00D021BC">
              <w:t>Preformed high-level program validation.</w:t>
            </w:r>
          </w:p>
          <w:p w14:paraId="6B7B978A" w14:textId="77777777" w:rsidR="00D102C1" w:rsidRDefault="00D102C1" w:rsidP="00D102C1"/>
          <w:p w14:paraId="7F717DA5" w14:textId="77777777" w:rsidR="00D102C1" w:rsidRPr="00CF1A49" w:rsidRDefault="00D102C1" w:rsidP="00D102C1">
            <w:pPr>
              <w:pStyle w:val="Heading3"/>
              <w:contextualSpacing w:val="0"/>
              <w:outlineLvl w:val="2"/>
            </w:pPr>
            <w:r>
              <w:t xml:space="preserve">mAR 2006 </w:t>
            </w:r>
            <w:r w:rsidRPr="00CF1A49">
              <w:t xml:space="preserve">– </w:t>
            </w:r>
            <w:r>
              <w:t>nOV 2010</w:t>
            </w:r>
          </w:p>
          <w:p w14:paraId="3FEE0E2A" w14:textId="77777777" w:rsidR="00D102C1" w:rsidRPr="00CF1A49" w:rsidRDefault="00D102C1" w:rsidP="00D102C1">
            <w:pPr>
              <w:pStyle w:val="Heading2"/>
              <w:contextualSpacing w:val="0"/>
              <w:outlineLvl w:val="1"/>
            </w:pPr>
            <w:r w:rsidRPr="009A0B47">
              <w:rPr>
                <w:color w:val="0070C0"/>
              </w:rPr>
              <w:t xml:space="preserve">pROGRAMMER aNALYST, </w:t>
            </w:r>
            <w:r>
              <w:rPr>
                <w:rStyle w:val="SubtleReference"/>
              </w:rPr>
              <w:t>University of Pennsylvania</w:t>
            </w:r>
          </w:p>
          <w:p w14:paraId="2AA23867" w14:textId="72C2EE32" w:rsidR="00D102C1" w:rsidRDefault="00D021BC" w:rsidP="00A30027">
            <w:pPr>
              <w:pStyle w:val="ListParagraph"/>
              <w:numPr>
                <w:ilvl w:val="0"/>
                <w:numId w:val="16"/>
              </w:numPr>
            </w:pPr>
            <w:r>
              <w:t>Performed d</w:t>
            </w:r>
            <w:r w:rsidR="00A30027">
              <w:t>ata cleaning and management.</w:t>
            </w:r>
          </w:p>
          <w:p w14:paraId="2C5A8469" w14:textId="5EE99A0B" w:rsidR="00A30027" w:rsidRDefault="00D021BC" w:rsidP="00A30027">
            <w:pPr>
              <w:pStyle w:val="ListParagraph"/>
              <w:numPr>
                <w:ilvl w:val="0"/>
                <w:numId w:val="16"/>
              </w:numPr>
            </w:pPr>
            <w:r>
              <w:t>Delivered a</w:t>
            </w:r>
            <w:r w:rsidR="00A30027">
              <w:t>d-hoc reporting in SAS and MS Excel.</w:t>
            </w:r>
          </w:p>
          <w:p w14:paraId="27968471" w14:textId="12391EBF" w:rsidR="00A30027" w:rsidRDefault="00D021BC" w:rsidP="00A30027">
            <w:pPr>
              <w:pStyle w:val="ListParagraph"/>
              <w:numPr>
                <w:ilvl w:val="0"/>
                <w:numId w:val="16"/>
              </w:numPr>
            </w:pPr>
            <w:r>
              <w:t>Provided t</w:t>
            </w:r>
            <w:r w:rsidR="00881F26">
              <w:t>able and s</w:t>
            </w:r>
            <w:r w:rsidR="00A30027">
              <w:t xml:space="preserve">urvey </w:t>
            </w:r>
            <w:r w:rsidR="0091058F">
              <w:t xml:space="preserve">creation and </w:t>
            </w:r>
            <w:r w:rsidR="00A30027">
              <w:t>programming through MS Access.</w:t>
            </w:r>
          </w:p>
          <w:p w14:paraId="5463A3CA" w14:textId="345D3E8F" w:rsidR="00A30027" w:rsidRDefault="00A30027" w:rsidP="00A30027">
            <w:pPr>
              <w:pStyle w:val="ListParagraph"/>
              <w:numPr>
                <w:ilvl w:val="0"/>
                <w:numId w:val="16"/>
              </w:numPr>
            </w:pPr>
            <w:r>
              <w:t>Provide</w:t>
            </w:r>
            <w:r w:rsidR="00D021BC">
              <w:t>d</w:t>
            </w:r>
            <w:r>
              <w:t xml:space="preserve"> SAS programming support for lead analyst.</w:t>
            </w:r>
          </w:p>
          <w:p w14:paraId="40CBCB16" w14:textId="77777777" w:rsidR="00A30027" w:rsidRDefault="00A30027" w:rsidP="00A30027">
            <w:pPr>
              <w:pStyle w:val="ListParagraph"/>
              <w:numPr>
                <w:ilvl w:val="0"/>
                <w:numId w:val="16"/>
              </w:numPr>
            </w:pPr>
            <w:r>
              <w:t>Work with large data set GPRD/Medicaid/Medicare.</w:t>
            </w:r>
          </w:p>
          <w:p w14:paraId="0D8F53D4" w14:textId="4765892E" w:rsidR="00D021BC" w:rsidRDefault="00D021BC" w:rsidP="00A30027">
            <w:pPr>
              <w:pStyle w:val="ListParagraph"/>
              <w:numPr>
                <w:ilvl w:val="0"/>
                <w:numId w:val="16"/>
              </w:numPr>
            </w:pPr>
            <w:r>
              <w:t>Trained new staff programmers to SAS methodologies and procedures.</w:t>
            </w:r>
          </w:p>
        </w:tc>
      </w:tr>
    </w:tbl>
    <w:sdt>
      <w:sdtPr>
        <w:alias w:val="Education:"/>
        <w:tag w:val="Education:"/>
        <w:id w:val="-1908763273"/>
        <w:placeholder>
          <w:docPart w:val="ACEC9A7B6D7A4C3F998C01410A4E8315"/>
        </w:placeholder>
        <w:temporary/>
        <w:showingPlcHdr/>
        <w15:appearance w15:val="hidden"/>
      </w:sdtPr>
      <w:sdtEndPr/>
      <w:sdtContent>
        <w:p w14:paraId="76C1182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DD8398C" w14:textId="77777777" w:rsidTr="00EC5E6B">
        <w:trPr>
          <w:trHeight w:val="202"/>
        </w:trPr>
        <w:tc>
          <w:tcPr>
            <w:tcW w:w="9290" w:type="dxa"/>
          </w:tcPr>
          <w:p w14:paraId="68C76C39" w14:textId="77777777" w:rsidR="001D0BF1" w:rsidRPr="00CF1A49" w:rsidRDefault="00D102C1" w:rsidP="001D0BF1">
            <w:pPr>
              <w:pStyle w:val="Heading3"/>
              <w:contextualSpacing w:val="0"/>
              <w:outlineLvl w:val="2"/>
            </w:pPr>
            <w:r>
              <w:t>mAY 2005</w:t>
            </w:r>
          </w:p>
          <w:p w14:paraId="458FB66D" w14:textId="77777777" w:rsidR="00EC5E6B" w:rsidRDefault="00D102C1" w:rsidP="00EC5E6B">
            <w:pPr>
              <w:pStyle w:val="Heading2"/>
              <w:contextualSpacing w:val="0"/>
              <w:outlineLvl w:val="1"/>
            </w:pPr>
            <w:r w:rsidRPr="009A0B47">
              <w:rPr>
                <w:color w:val="0070C0"/>
              </w:rPr>
              <w:t>B.s. Applied Statistics</w:t>
            </w:r>
            <w:r w:rsidR="001D0BF1" w:rsidRPr="009A0B47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Penn State University (Univeristy Park)</w:t>
            </w:r>
            <w:r w:rsidR="00EC5E6B">
              <w:t xml:space="preserve"> </w:t>
            </w:r>
          </w:p>
          <w:p w14:paraId="355646C5" w14:textId="77777777" w:rsidR="00EC5E6B" w:rsidRPr="00CF1A49" w:rsidRDefault="00EC5E6B" w:rsidP="00EC5E6B">
            <w:pPr>
              <w:pStyle w:val="Heading2"/>
              <w:contextualSpacing w:val="0"/>
              <w:outlineLvl w:val="1"/>
            </w:pPr>
            <w:r w:rsidRPr="009A0B47">
              <w:rPr>
                <w:color w:val="0070C0"/>
              </w:rPr>
              <w:t xml:space="preserve">Minor Economics, </w:t>
            </w:r>
            <w:r>
              <w:rPr>
                <w:rStyle w:val="SubtleReference"/>
              </w:rPr>
              <w:t>Penn State University (Univeristy Park)</w:t>
            </w:r>
            <w:r w:rsidRPr="00CF1A49">
              <w:t xml:space="preserve"> </w:t>
            </w:r>
          </w:p>
          <w:p w14:paraId="49E5BEDE" w14:textId="77777777" w:rsidR="007538DC" w:rsidRPr="00CF1A49" w:rsidRDefault="00EC5E6B" w:rsidP="00D102C1">
            <w:pPr>
              <w:pStyle w:val="Heading2"/>
              <w:contextualSpacing w:val="0"/>
              <w:outlineLvl w:val="1"/>
            </w:pPr>
            <w:r w:rsidRPr="009A0B47">
              <w:rPr>
                <w:color w:val="0070C0"/>
              </w:rPr>
              <w:t>Minor mATH,</w:t>
            </w:r>
            <w:r w:rsidRPr="00CF1A49">
              <w:t xml:space="preserve"> </w:t>
            </w:r>
            <w:r>
              <w:rPr>
                <w:rStyle w:val="SubtleReference"/>
              </w:rPr>
              <w:t>Penn State University (Univeristy Park)</w:t>
            </w:r>
          </w:p>
        </w:tc>
      </w:tr>
    </w:tbl>
    <w:sdt>
      <w:sdtPr>
        <w:alias w:val="Skills:"/>
        <w:tag w:val="Skills:"/>
        <w:id w:val="-1392877668"/>
        <w:placeholder>
          <w:docPart w:val="EA151EC239A34CF19B77CFA29B0C8589"/>
        </w:placeholder>
        <w:temporary/>
        <w:showingPlcHdr/>
        <w15:appearance w15:val="hidden"/>
      </w:sdtPr>
      <w:sdtEndPr/>
      <w:sdtContent>
        <w:p w14:paraId="3B245CB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790"/>
        <w:gridCol w:w="6570"/>
      </w:tblGrid>
      <w:tr w:rsidR="003A0632" w:rsidRPr="006E1507" w14:paraId="18D42378" w14:textId="77777777" w:rsidTr="000D2FDC">
        <w:tc>
          <w:tcPr>
            <w:tcW w:w="2790" w:type="dxa"/>
          </w:tcPr>
          <w:p w14:paraId="7D06B74B" w14:textId="77777777" w:rsidR="001E3120" w:rsidRPr="006E1507" w:rsidRDefault="000D2FDC" w:rsidP="006E1507">
            <w:pPr>
              <w:pStyle w:val="ListBullet"/>
              <w:contextualSpacing w:val="0"/>
            </w:pPr>
            <w:r>
              <w:t>SAS Software</w:t>
            </w:r>
          </w:p>
          <w:p w14:paraId="05B2A306" w14:textId="77777777" w:rsidR="000D2FDC" w:rsidRDefault="000D2FDC" w:rsidP="000D2FDC">
            <w:pPr>
              <w:pStyle w:val="ListBullet"/>
            </w:pPr>
            <w:r>
              <w:t xml:space="preserve">Microsoft Excel </w:t>
            </w:r>
          </w:p>
          <w:p w14:paraId="3124CA83" w14:textId="77777777" w:rsidR="001F4E6D" w:rsidRPr="006E1507" w:rsidRDefault="000D2FDC" w:rsidP="000D2FDC">
            <w:pPr>
              <w:pStyle w:val="ListBullet"/>
              <w:contextualSpacing w:val="0"/>
            </w:pPr>
            <w:r>
              <w:t>SQL</w:t>
            </w:r>
          </w:p>
        </w:tc>
        <w:tc>
          <w:tcPr>
            <w:tcW w:w="6570" w:type="dxa"/>
            <w:tcMar>
              <w:left w:w="360" w:type="dxa"/>
            </w:tcMar>
          </w:tcPr>
          <w:p w14:paraId="6B79D94E" w14:textId="77777777" w:rsidR="003A0632" w:rsidRPr="006E1507" w:rsidRDefault="000D2FDC" w:rsidP="006E1507">
            <w:pPr>
              <w:pStyle w:val="ListBullet"/>
              <w:contextualSpacing w:val="0"/>
            </w:pPr>
            <w:r>
              <w:t>Microsoft PowerPoint</w:t>
            </w:r>
          </w:p>
          <w:p w14:paraId="3C927DBF" w14:textId="77777777" w:rsidR="001E3120" w:rsidRPr="006E1507" w:rsidRDefault="000D2FDC" w:rsidP="006E1507">
            <w:pPr>
              <w:pStyle w:val="ListBullet"/>
              <w:contextualSpacing w:val="0"/>
            </w:pPr>
            <w:r>
              <w:t>EMR/EHR Data</w:t>
            </w:r>
          </w:p>
          <w:p w14:paraId="5AEEDE54" w14:textId="1EE4CFA8" w:rsidR="001E3120" w:rsidRPr="006E1507" w:rsidRDefault="000D2FDC" w:rsidP="000D2FDC">
            <w:pPr>
              <w:pStyle w:val="ListBullet"/>
              <w:contextualSpacing w:val="0"/>
            </w:pPr>
            <w:r>
              <w:t>Claims Data (Pharmacy/Medicaid/Medicare/GPRD</w:t>
            </w:r>
            <w:r w:rsidR="00D021BC">
              <w:t>/IQVIA</w:t>
            </w:r>
            <w:r>
              <w:t>)</w:t>
            </w:r>
          </w:p>
        </w:tc>
      </w:tr>
    </w:tbl>
    <w:p w14:paraId="1D617C1A" w14:textId="77777777" w:rsidR="00AD782D" w:rsidRPr="00CF1A49" w:rsidRDefault="005E0CFA" w:rsidP="0062312F">
      <w:pPr>
        <w:pStyle w:val="Heading1"/>
      </w:pPr>
      <w:r>
        <w:t>References Available on Request</w:t>
      </w:r>
    </w:p>
    <w:sectPr w:rsidR="00AD782D" w:rsidRPr="00CF1A4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B464" w14:textId="77777777" w:rsidR="004C3036" w:rsidRDefault="004C3036" w:rsidP="0068194B">
      <w:r>
        <w:separator/>
      </w:r>
    </w:p>
    <w:p w14:paraId="4C361C0C" w14:textId="77777777" w:rsidR="004C3036" w:rsidRDefault="004C3036"/>
    <w:p w14:paraId="52DEC948" w14:textId="77777777" w:rsidR="004C3036" w:rsidRDefault="004C3036"/>
  </w:endnote>
  <w:endnote w:type="continuationSeparator" w:id="0">
    <w:p w14:paraId="784904ED" w14:textId="77777777" w:rsidR="004C3036" w:rsidRDefault="004C3036" w:rsidP="0068194B">
      <w:r>
        <w:continuationSeparator/>
      </w:r>
    </w:p>
    <w:p w14:paraId="244EE678" w14:textId="77777777" w:rsidR="004C3036" w:rsidRDefault="004C3036"/>
    <w:p w14:paraId="01EC5281" w14:textId="77777777" w:rsidR="004C3036" w:rsidRDefault="004C3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B49C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3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0D6A" w14:textId="77777777" w:rsidR="004C3036" w:rsidRDefault="004C3036" w:rsidP="0068194B">
      <w:r>
        <w:separator/>
      </w:r>
    </w:p>
    <w:p w14:paraId="76036B14" w14:textId="77777777" w:rsidR="004C3036" w:rsidRDefault="004C3036"/>
    <w:p w14:paraId="7C2FDAB8" w14:textId="77777777" w:rsidR="004C3036" w:rsidRDefault="004C3036"/>
  </w:footnote>
  <w:footnote w:type="continuationSeparator" w:id="0">
    <w:p w14:paraId="78730280" w14:textId="77777777" w:rsidR="004C3036" w:rsidRDefault="004C3036" w:rsidP="0068194B">
      <w:r>
        <w:continuationSeparator/>
      </w:r>
    </w:p>
    <w:p w14:paraId="6F33F390" w14:textId="77777777" w:rsidR="004C3036" w:rsidRDefault="004C3036"/>
    <w:p w14:paraId="3713E050" w14:textId="77777777" w:rsidR="004C3036" w:rsidRDefault="004C30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14E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2A89C4" wp14:editId="5DF3FF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ACF3F1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0ABE71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3C0CFA"/>
    <w:multiLevelType w:val="hybridMultilevel"/>
    <w:tmpl w:val="007E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7A2352F"/>
    <w:multiLevelType w:val="hybridMultilevel"/>
    <w:tmpl w:val="F864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141E8"/>
    <w:multiLevelType w:val="hybridMultilevel"/>
    <w:tmpl w:val="2794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001EF"/>
    <w:rsid w:val="00007322"/>
    <w:rsid w:val="00007728"/>
    <w:rsid w:val="00024584"/>
    <w:rsid w:val="00024730"/>
    <w:rsid w:val="00035D00"/>
    <w:rsid w:val="00055E95"/>
    <w:rsid w:val="000565A4"/>
    <w:rsid w:val="0007021F"/>
    <w:rsid w:val="000B2BA5"/>
    <w:rsid w:val="000B742A"/>
    <w:rsid w:val="000D2FDC"/>
    <w:rsid w:val="000F2F8C"/>
    <w:rsid w:val="0010006E"/>
    <w:rsid w:val="001045A8"/>
    <w:rsid w:val="001106EF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E3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3F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035"/>
    <w:rsid w:val="00437E8C"/>
    <w:rsid w:val="00440225"/>
    <w:rsid w:val="0046115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036"/>
    <w:rsid w:val="004C33E1"/>
    <w:rsid w:val="004D0D48"/>
    <w:rsid w:val="004E01EB"/>
    <w:rsid w:val="004E2794"/>
    <w:rsid w:val="00510392"/>
    <w:rsid w:val="00513E2A"/>
    <w:rsid w:val="00566A35"/>
    <w:rsid w:val="0056701E"/>
    <w:rsid w:val="00573E99"/>
    <w:rsid w:val="005740D7"/>
    <w:rsid w:val="005A0F26"/>
    <w:rsid w:val="005A1B10"/>
    <w:rsid w:val="005A6850"/>
    <w:rsid w:val="005B1B1B"/>
    <w:rsid w:val="005B443D"/>
    <w:rsid w:val="005C5932"/>
    <w:rsid w:val="005C6F67"/>
    <w:rsid w:val="005D3CA7"/>
    <w:rsid w:val="005D4CC1"/>
    <w:rsid w:val="005E0CFA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03A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1F26"/>
    <w:rsid w:val="008829F8"/>
    <w:rsid w:val="00885897"/>
    <w:rsid w:val="008A6538"/>
    <w:rsid w:val="008C7056"/>
    <w:rsid w:val="008F3B14"/>
    <w:rsid w:val="00901899"/>
    <w:rsid w:val="0090344B"/>
    <w:rsid w:val="00905715"/>
    <w:rsid w:val="0091058F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BA9"/>
    <w:rsid w:val="009A0B4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027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1BC"/>
    <w:rsid w:val="00D0630C"/>
    <w:rsid w:val="00D102C1"/>
    <w:rsid w:val="00D2235E"/>
    <w:rsid w:val="00D243A9"/>
    <w:rsid w:val="00D305E5"/>
    <w:rsid w:val="00D37CD3"/>
    <w:rsid w:val="00D66A52"/>
    <w:rsid w:val="00D66EFA"/>
    <w:rsid w:val="00D72A2D"/>
    <w:rsid w:val="00D91CD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5E6B"/>
    <w:rsid w:val="00EE2CA8"/>
    <w:rsid w:val="00EE6EBA"/>
    <w:rsid w:val="00EF17E8"/>
    <w:rsid w:val="00EF51D9"/>
    <w:rsid w:val="00F052F0"/>
    <w:rsid w:val="00F130DD"/>
    <w:rsid w:val="00F24884"/>
    <w:rsid w:val="00F403B0"/>
    <w:rsid w:val="00F476C4"/>
    <w:rsid w:val="00F61DF9"/>
    <w:rsid w:val="00F81960"/>
    <w:rsid w:val="00F81BFD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948B"/>
  <w15:chartTrackingRefBased/>
  <w15:docId w15:val="{A7429958-EDEF-4864-8DB5-AD0CCA7D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p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40CFFF94643AB806BF4813E443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F7B53-3059-4F6A-9933-DCE924A88E3A}"/>
      </w:docPartPr>
      <w:docPartBody>
        <w:p w:rsidR="00B4228E" w:rsidRDefault="00F0044B">
          <w:pPr>
            <w:pStyle w:val="39E40CFFF94643AB806BF4813E443CDD"/>
          </w:pPr>
          <w:r w:rsidRPr="00CF1A49">
            <w:t>·</w:t>
          </w:r>
        </w:p>
      </w:docPartBody>
    </w:docPart>
    <w:docPart>
      <w:docPartPr>
        <w:name w:val="C2D725070F5849209C1CE6A8EE289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2ACC-6EE1-431F-BD02-16C3563A9225}"/>
      </w:docPartPr>
      <w:docPartBody>
        <w:p w:rsidR="00B4228E" w:rsidRDefault="00F0044B">
          <w:pPr>
            <w:pStyle w:val="C2D725070F5849209C1CE6A8EE289118"/>
          </w:pPr>
          <w:r w:rsidRPr="00CF1A49">
            <w:t>·</w:t>
          </w:r>
        </w:p>
      </w:docPartBody>
    </w:docPart>
    <w:docPart>
      <w:docPartPr>
        <w:name w:val="D38A1481F18A43C8AD2BA1E814E91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A667-BAF6-47D4-B815-F4153CCD791B}"/>
      </w:docPartPr>
      <w:docPartBody>
        <w:p w:rsidR="00B4228E" w:rsidRDefault="00F0044B">
          <w:pPr>
            <w:pStyle w:val="D38A1481F18A43C8AD2BA1E814E919B2"/>
          </w:pPr>
          <w:r w:rsidRPr="00CF1A49">
            <w:t>Experience</w:t>
          </w:r>
        </w:p>
      </w:docPartBody>
    </w:docPart>
    <w:docPart>
      <w:docPartPr>
        <w:name w:val="ACEC9A7B6D7A4C3F998C01410A4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469D9-DE94-475D-BBAF-F125BB26780C}"/>
      </w:docPartPr>
      <w:docPartBody>
        <w:p w:rsidR="00B4228E" w:rsidRDefault="00F0044B">
          <w:pPr>
            <w:pStyle w:val="ACEC9A7B6D7A4C3F998C01410A4E8315"/>
          </w:pPr>
          <w:r w:rsidRPr="00CF1A49">
            <w:t>Education</w:t>
          </w:r>
        </w:p>
      </w:docPartBody>
    </w:docPart>
    <w:docPart>
      <w:docPartPr>
        <w:name w:val="EA151EC239A34CF19B77CFA29B0C8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E6910-4C5D-4E99-8699-EE9FDCA8B499}"/>
      </w:docPartPr>
      <w:docPartBody>
        <w:p w:rsidR="00B4228E" w:rsidRDefault="00F0044B">
          <w:pPr>
            <w:pStyle w:val="EA151EC239A34CF19B77CFA29B0C858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9B"/>
    <w:rsid w:val="00255E7E"/>
    <w:rsid w:val="00345E86"/>
    <w:rsid w:val="0060369B"/>
    <w:rsid w:val="00B4228E"/>
    <w:rsid w:val="00E27FFA"/>
    <w:rsid w:val="00F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0C603AF3D24B62B518CCEAAF29C351">
    <w:name w:val="EE0C603AF3D24B62B518CCEAAF29C35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644464606744C8E9BE69E1DFCF6B596">
    <w:name w:val="A644464606744C8E9BE69E1DFCF6B596"/>
  </w:style>
  <w:style w:type="paragraph" w:customStyle="1" w:styleId="E5658CB897DD416C8310949B1B14B621">
    <w:name w:val="E5658CB897DD416C8310949B1B14B621"/>
  </w:style>
  <w:style w:type="paragraph" w:customStyle="1" w:styleId="39E40CFFF94643AB806BF4813E443CDD">
    <w:name w:val="39E40CFFF94643AB806BF4813E443CDD"/>
  </w:style>
  <w:style w:type="paragraph" w:customStyle="1" w:styleId="0B20862E1581469EB1CE50C76EADD429">
    <w:name w:val="0B20862E1581469EB1CE50C76EADD429"/>
  </w:style>
  <w:style w:type="paragraph" w:customStyle="1" w:styleId="2B59F16039484BABA03540C6CD550917">
    <w:name w:val="2B59F16039484BABA03540C6CD550917"/>
  </w:style>
  <w:style w:type="paragraph" w:customStyle="1" w:styleId="C2D725070F5849209C1CE6A8EE289118">
    <w:name w:val="C2D725070F5849209C1CE6A8EE289118"/>
  </w:style>
  <w:style w:type="paragraph" w:customStyle="1" w:styleId="BA865F489D1D48FC9A93367F1DB9A481">
    <w:name w:val="BA865F489D1D48FC9A93367F1DB9A481"/>
  </w:style>
  <w:style w:type="paragraph" w:customStyle="1" w:styleId="613BD8D0F8434D94B1A7610B2C9F7CE9">
    <w:name w:val="613BD8D0F8434D94B1A7610B2C9F7CE9"/>
  </w:style>
  <w:style w:type="paragraph" w:customStyle="1" w:styleId="81B0C8C8FE0D44E78262F9AEEE97331A">
    <w:name w:val="81B0C8C8FE0D44E78262F9AEEE97331A"/>
  </w:style>
  <w:style w:type="paragraph" w:customStyle="1" w:styleId="9087C6DC2532411BA0A2A2F254F991F7">
    <w:name w:val="9087C6DC2532411BA0A2A2F254F991F7"/>
  </w:style>
  <w:style w:type="paragraph" w:customStyle="1" w:styleId="D38A1481F18A43C8AD2BA1E814E919B2">
    <w:name w:val="D38A1481F18A43C8AD2BA1E814E919B2"/>
  </w:style>
  <w:style w:type="paragraph" w:customStyle="1" w:styleId="D3C3FA24F6204E2F892A2D39B5D495BD">
    <w:name w:val="D3C3FA24F6204E2F892A2D39B5D495BD"/>
  </w:style>
  <w:style w:type="paragraph" w:customStyle="1" w:styleId="7DA34F0858EB4514860CA4EF31037A2D">
    <w:name w:val="7DA34F0858EB4514860CA4EF31037A2D"/>
  </w:style>
  <w:style w:type="paragraph" w:customStyle="1" w:styleId="E075FF4E66014EE6823FA91D96673E9F">
    <w:name w:val="E075FF4E66014EE6823FA91D96673E9F"/>
  </w:style>
  <w:style w:type="character" w:styleId="SubtleReference">
    <w:name w:val="Subtle Reference"/>
    <w:basedOn w:val="DefaultParagraphFont"/>
    <w:uiPriority w:val="10"/>
    <w:qFormat/>
    <w:rsid w:val="0060369B"/>
    <w:rPr>
      <w:b/>
      <w:caps w:val="0"/>
      <w:smallCaps/>
      <w:color w:val="595959" w:themeColor="text1" w:themeTint="A6"/>
    </w:rPr>
  </w:style>
  <w:style w:type="paragraph" w:customStyle="1" w:styleId="3233F98CDC5E40D6996FD7AF9FD49AD8">
    <w:name w:val="3233F98CDC5E40D6996FD7AF9FD49AD8"/>
  </w:style>
  <w:style w:type="paragraph" w:customStyle="1" w:styleId="0274A0B2EC564DF0824BC4BB48BF5C99">
    <w:name w:val="0274A0B2EC564DF0824BC4BB48BF5C99"/>
  </w:style>
  <w:style w:type="paragraph" w:customStyle="1" w:styleId="AF81F77974354F969B71569E5381A4E0">
    <w:name w:val="AF81F77974354F969B71569E5381A4E0"/>
  </w:style>
  <w:style w:type="paragraph" w:customStyle="1" w:styleId="5457CE61E1614BD9953805ECC123176E">
    <w:name w:val="5457CE61E1614BD9953805ECC123176E"/>
  </w:style>
  <w:style w:type="paragraph" w:customStyle="1" w:styleId="4EF12291A0B84DAB9F04E1C7339D784A">
    <w:name w:val="4EF12291A0B84DAB9F04E1C7339D784A"/>
  </w:style>
  <w:style w:type="paragraph" w:customStyle="1" w:styleId="232B12FA345C4D45869DD647253D067D">
    <w:name w:val="232B12FA345C4D45869DD647253D067D"/>
  </w:style>
  <w:style w:type="paragraph" w:customStyle="1" w:styleId="AAB590AD55884406BE217BD2A3CB97B6">
    <w:name w:val="AAB590AD55884406BE217BD2A3CB97B6"/>
  </w:style>
  <w:style w:type="paragraph" w:customStyle="1" w:styleId="ACEC9A7B6D7A4C3F998C01410A4E8315">
    <w:name w:val="ACEC9A7B6D7A4C3F998C01410A4E8315"/>
  </w:style>
  <w:style w:type="paragraph" w:customStyle="1" w:styleId="7DB5264168FB47F2B21F0038F6F51FEF">
    <w:name w:val="7DB5264168FB47F2B21F0038F6F51FEF"/>
  </w:style>
  <w:style w:type="paragraph" w:customStyle="1" w:styleId="B231B583196542C4B6697DE62B3F55FD">
    <w:name w:val="B231B583196542C4B6697DE62B3F55FD"/>
  </w:style>
  <w:style w:type="paragraph" w:customStyle="1" w:styleId="59710B4BE30843889719906CF04C2AD5">
    <w:name w:val="59710B4BE30843889719906CF04C2AD5"/>
  </w:style>
  <w:style w:type="paragraph" w:customStyle="1" w:styleId="C8C49DADDF9841F0A3EF4FB288384697">
    <w:name w:val="C8C49DADDF9841F0A3EF4FB288384697"/>
  </w:style>
  <w:style w:type="paragraph" w:customStyle="1" w:styleId="ED51E35602A74D419A7E790E50E0AEA5">
    <w:name w:val="ED51E35602A74D419A7E790E50E0AEA5"/>
  </w:style>
  <w:style w:type="paragraph" w:customStyle="1" w:styleId="E921D5CC9C4E48679CE36D43BE06BB33">
    <w:name w:val="E921D5CC9C4E48679CE36D43BE06BB33"/>
  </w:style>
  <w:style w:type="paragraph" w:customStyle="1" w:styleId="C01FD2416FB8422EB405DC96C934A50C">
    <w:name w:val="C01FD2416FB8422EB405DC96C934A50C"/>
  </w:style>
  <w:style w:type="paragraph" w:customStyle="1" w:styleId="E206E00CD67048EA8DECEB8296B163D0">
    <w:name w:val="E206E00CD67048EA8DECEB8296B163D0"/>
  </w:style>
  <w:style w:type="paragraph" w:customStyle="1" w:styleId="DDBE534A82134329B069EB2FF7092C70">
    <w:name w:val="DDBE534A82134329B069EB2FF7092C70"/>
  </w:style>
  <w:style w:type="paragraph" w:customStyle="1" w:styleId="5DA5595AEF994FFA93497003748F2895">
    <w:name w:val="5DA5595AEF994FFA93497003748F2895"/>
  </w:style>
  <w:style w:type="paragraph" w:customStyle="1" w:styleId="EA151EC239A34CF19B77CFA29B0C8589">
    <w:name w:val="EA151EC239A34CF19B77CFA29B0C8589"/>
  </w:style>
  <w:style w:type="paragraph" w:customStyle="1" w:styleId="569E560DEC6A449D924F2F0E1C4343D3">
    <w:name w:val="569E560DEC6A449D924F2F0E1C4343D3"/>
  </w:style>
  <w:style w:type="paragraph" w:customStyle="1" w:styleId="C7314F4A3F054519874D5129D45235BE">
    <w:name w:val="C7314F4A3F054519874D5129D45235BE"/>
  </w:style>
  <w:style w:type="paragraph" w:customStyle="1" w:styleId="94B780FD595141748F00D22B34352D60">
    <w:name w:val="94B780FD595141748F00D22B34352D60"/>
  </w:style>
  <w:style w:type="paragraph" w:customStyle="1" w:styleId="72E35890EBE64786B91B1CDB1963B643">
    <w:name w:val="72E35890EBE64786B91B1CDB1963B643"/>
  </w:style>
  <w:style w:type="paragraph" w:customStyle="1" w:styleId="7AA6AFF0B5A94324A834E8E24E34A352">
    <w:name w:val="7AA6AFF0B5A94324A834E8E24E34A352"/>
  </w:style>
  <w:style w:type="paragraph" w:customStyle="1" w:styleId="ABE863DCBC844CF59B332F47F2AFDCD1">
    <w:name w:val="ABE863DCBC844CF59B332F47F2AFDCD1"/>
  </w:style>
  <w:style w:type="paragraph" w:customStyle="1" w:styleId="28087ACC48454E0199B73078DBDBCD80">
    <w:name w:val="28087ACC48454E0199B73078DBDBCD80"/>
  </w:style>
  <w:style w:type="paragraph" w:customStyle="1" w:styleId="CAB68A3121BF4869AA30E7966CDCBC2B">
    <w:name w:val="CAB68A3121BF4869AA30E7966CDCBC2B"/>
    <w:rsid w:val="0060369B"/>
  </w:style>
  <w:style w:type="paragraph" w:customStyle="1" w:styleId="02A1D143AB8045968B8CA9E3841CB468">
    <w:name w:val="02A1D143AB8045968B8CA9E3841CB468"/>
    <w:rsid w:val="0060369B"/>
  </w:style>
  <w:style w:type="paragraph" w:customStyle="1" w:styleId="5814D745F1F64DCD897F069BD776CDE1">
    <w:name w:val="5814D745F1F64DCD897F069BD776CDE1"/>
    <w:rsid w:val="0060369B"/>
  </w:style>
  <w:style w:type="paragraph" w:customStyle="1" w:styleId="C580376380DF4FBA9F4E176D1546D7C8">
    <w:name w:val="C580376380DF4FBA9F4E176D1546D7C8"/>
    <w:rsid w:val="0060369B"/>
  </w:style>
  <w:style w:type="paragraph" w:customStyle="1" w:styleId="C115678AC4204A219844499925DD8776">
    <w:name w:val="C115678AC4204A219844499925DD8776"/>
    <w:rsid w:val="0060369B"/>
  </w:style>
  <w:style w:type="paragraph" w:customStyle="1" w:styleId="761730E652D143809A0CCD4853E01549">
    <w:name w:val="761730E652D143809A0CCD4853E01549"/>
    <w:rsid w:val="0060369B"/>
  </w:style>
  <w:style w:type="paragraph" w:customStyle="1" w:styleId="9300AC4CDEBD44A19EEFAD5548AB3BD6">
    <w:name w:val="9300AC4CDEBD44A19EEFAD5548AB3BD6"/>
    <w:rsid w:val="0060369B"/>
  </w:style>
  <w:style w:type="paragraph" w:customStyle="1" w:styleId="67DAF4CEDB0B42679CB709065351B47B">
    <w:name w:val="67DAF4CEDB0B42679CB709065351B47B"/>
    <w:rsid w:val="0060369B"/>
  </w:style>
  <w:style w:type="paragraph" w:customStyle="1" w:styleId="1BB60908B7CA4E14B4DAFB33AED9E060">
    <w:name w:val="1BB60908B7CA4E14B4DAFB33AED9E060"/>
    <w:rsid w:val="0060369B"/>
  </w:style>
  <w:style w:type="paragraph" w:customStyle="1" w:styleId="01DCF48D2B634A76BAAAA1CF84FA6259">
    <w:name w:val="01DCF48D2B634A76BAAAA1CF84FA6259"/>
    <w:rsid w:val="0060369B"/>
  </w:style>
  <w:style w:type="paragraph" w:customStyle="1" w:styleId="3E8F864D134A42B3A1DEDA24CE9A0993">
    <w:name w:val="3E8F864D134A42B3A1DEDA24CE9A0993"/>
    <w:rsid w:val="0060369B"/>
  </w:style>
  <w:style w:type="paragraph" w:customStyle="1" w:styleId="A53A6B6EFB9448C38D1823FC1D8CAD9D">
    <w:name w:val="A53A6B6EFB9448C38D1823FC1D8CAD9D"/>
    <w:rsid w:val="0060369B"/>
  </w:style>
  <w:style w:type="paragraph" w:customStyle="1" w:styleId="260E15BD6B3D47DFA7E479B958CD914A">
    <w:name w:val="260E15BD6B3D47DFA7E479B958CD914A"/>
    <w:rsid w:val="0060369B"/>
  </w:style>
  <w:style w:type="paragraph" w:customStyle="1" w:styleId="CC45A70236EF49779E1452FFBE2AF2D6">
    <w:name w:val="CC45A70236EF49779E1452FFBE2AF2D6"/>
    <w:rsid w:val="0060369B"/>
  </w:style>
  <w:style w:type="paragraph" w:customStyle="1" w:styleId="74F74A3A523843FCA7AE8F862E272A7E">
    <w:name w:val="74F74A3A523843FCA7AE8F862E272A7E"/>
    <w:rsid w:val="0060369B"/>
  </w:style>
  <w:style w:type="paragraph" w:customStyle="1" w:styleId="A219E7AEBA55426FAA29F359F37BE30F">
    <w:name w:val="A219E7AEBA55426FAA29F359F37BE30F"/>
    <w:rsid w:val="0060369B"/>
  </w:style>
  <w:style w:type="paragraph" w:customStyle="1" w:styleId="26C96EF5C8364C6C8372864F33380191">
    <w:name w:val="26C96EF5C8364C6C8372864F33380191"/>
    <w:rsid w:val="0060369B"/>
  </w:style>
  <w:style w:type="paragraph" w:customStyle="1" w:styleId="C2C55C65C08D407080B83DD458C28A65">
    <w:name w:val="C2C55C65C08D407080B83DD458C28A65"/>
    <w:rsid w:val="0060369B"/>
  </w:style>
  <w:style w:type="paragraph" w:customStyle="1" w:styleId="02955973490D4F29AAAC487B131CAB37">
    <w:name w:val="02955973490D4F29AAAC487B131CAB37"/>
    <w:rsid w:val="0060369B"/>
  </w:style>
  <w:style w:type="paragraph" w:customStyle="1" w:styleId="69C1303D810245FCBF1828ABEA24E66E">
    <w:name w:val="69C1303D810245FCBF1828ABEA24E66E"/>
    <w:rsid w:val="0060369B"/>
  </w:style>
  <w:style w:type="paragraph" w:customStyle="1" w:styleId="7FB0FB8D9F794F3BBC1D28A5C77B2761">
    <w:name w:val="7FB0FB8D9F794F3BBC1D28A5C77B2761"/>
    <w:rsid w:val="0060369B"/>
  </w:style>
  <w:style w:type="paragraph" w:customStyle="1" w:styleId="939BF2B807B2439E8A6A459D01CA6DC8">
    <w:name w:val="939BF2B807B2439E8A6A459D01CA6DC8"/>
    <w:rsid w:val="0060369B"/>
  </w:style>
  <w:style w:type="paragraph" w:customStyle="1" w:styleId="8B2962E412C946B28CD826FBB60ACB6E">
    <w:name w:val="8B2962E412C946B28CD826FBB60ACB6E"/>
    <w:rsid w:val="0060369B"/>
  </w:style>
  <w:style w:type="paragraph" w:customStyle="1" w:styleId="6FE07F2FDAD24547B9DA942459314045">
    <w:name w:val="6FE07F2FDAD24547B9DA942459314045"/>
    <w:rsid w:val="00603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Kim, Hopiy</cp:lastModifiedBy>
  <cp:revision>4</cp:revision>
  <cp:lastPrinted>2018-01-16T03:13:00Z</cp:lastPrinted>
  <dcterms:created xsi:type="dcterms:W3CDTF">2019-05-31T00:47:00Z</dcterms:created>
  <dcterms:modified xsi:type="dcterms:W3CDTF">2019-05-31T00:49:00Z</dcterms:modified>
  <cp:category/>
</cp:coreProperties>
</file>